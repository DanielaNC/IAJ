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580A6" w14:textId="77777777" w:rsidR="00B221D7" w:rsidRDefault="00B221D7" w:rsidP="00B221D7">
      <w:pPr>
        <w:spacing w:before="0" w:after="0" w:line="240" w:lineRule="auto"/>
        <w:jc w:val="both"/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</w:pPr>
    </w:p>
    <w:p w14:paraId="3A202947" w14:textId="4DF157E3" w:rsidR="00B221D7" w:rsidRPr="00B221D7" w:rsidRDefault="00B221D7" w:rsidP="00B221D7">
      <w:pPr>
        <w:spacing w:before="0" w:after="0" w:line="240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  <w:t>IMPLEMENTATION DETAILS</w:t>
      </w:r>
      <w:r w:rsidRPr="00B221D7"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  <w:t>:</w:t>
      </w:r>
    </w:p>
    <w:p w14:paraId="7B25B8E3" w14:textId="77777777" w:rsidR="00BD2FE8" w:rsidRDefault="00BD2FE8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39D5DFE3" w14:textId="3F654EF1" w:rsidR="00DA7E70" w:rsidRPr="00BD2FE8" w:rsidRDefault="00DA7E70" w:rsidP="00DA7E70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Lorem ipsum lorem ipsum</w:t>
      </w:r>
      <w:r w:rsidRPr="00DA7E70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Lorem ipsum lorem ipsum</w:t>
      </w:r>
      <w:r w:rsidRPr="00DA7E70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Lorem ipsum lorem ipsum</w:t>
      </w:r>
      <w:r w:rsidRPr="00DA7E70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Lorem ipsum lorem ipsum</w:t>
      </w:r>
      <w:r w:rsidRPr="00DA7E7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9811491" w14:textId="55410315" w:rsidR="00B221D7" w:rsidRPr="00B221D7" w:rsidRDefault="00B221D7" w:rsidP="00B221D7">
      <w:pPr>
        <w:spacing w:before="0" w:after="0" w:line="240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  <w:t xml:space="preserve">TEST CASE </w:t>
      </w:r>
      <w:r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  <w:t>1</w:t>
      </w:r>
      <w:r w:rsidRPr="00B221D7"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  <w:t>:</w:t>
      </w:r>
    </w:p>
    <w:p w14:paraId="3F018CA5" w14:textId="45AED033" w:rsidR="002F59DE" w:rsidRDefault="002F59DE" w:rsidP="002F59DE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Lorem ipsum lorem ipsum</w:t>
      </w:r>
      <w:r w:rsidRPr="00DA7E70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Lorem ipsum lorem ipsum</w:t>
      </w:r>
      <w:r w:rsidRPr="00DA7E70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Lorem ipsum lorem ipsum</w:t>
      </w:r>
      <w:r w:rsidRPr="00DA7E70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Lorem ipsum lorem ipsum</w:t>
      </w:r>
      <w:r w:rsidRPr="00DA7E7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E760945" w14:textId="77777777" w:rsidR="002F59DE" w:rsidRPr="002F59DE" w:rsidRDefault="002F59DE" w:rsidP="002F59DE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Style w:val="PlainTable51"/>
        <w:tblW w:w="0" w:type="auto"/>
        <w:tblLook w:val="04A0" w:firstRow="1" w:lastRow="0" w:firstColumn="1" w:lastColumn="0" w:noHBand="0" w:noVBand="1"/>
      </w:tblPr>
      <w:tblGrid>
        <w:gridCol w:w="1842"/>
        <w:gridCol w:w="1798"/>
        <w:gridCol w:w="1798"/>
        <w:gridCol w:w="259"/>
        <w:gridCol w:w="1533"/>
        <w:gridCol w:w="1796"/>
      </w:tblGrid>
      <w:tr w:rsidR="004F4958" w14:paraId="57180082" w14:textId="77777777" w:rsidTr="00B22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tcBorders>
              <w:top w:val="single" w:sz="4" w:space="0" w:color="404040" w:themeColor="text1" w:themeTint="BF"/>
            </w:tcBorders>
          </w:tcPr>
          <w:p w14:paraId="52ACD455" w14:textId="77777777" w:rsidR="004F4958" w:rsidRDefault="004F4958" w:rsidP="004F4958"/>
        </w:tc>
        <w:tc>
          <w:tcPr>
            <w:tcW w:w="1798" w:type="dxa"/>
            <w:tcBorders>
              <w:top w:val="single" w:sz="4" w:space="0" w:color="404040" w:themeColor="text1" w:themeTint="BF"/>
            </w:tcBorders>
          </w:tcPr>
          <w:p w14:paraId="4B5A95C6" w14:textId="760FA3E1" w:rsidR="004F4958" w:rsidRPr="004F4958" w:rsidRDefault="004F4958" w:rsidP="002E4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 w:val="0"/>
                <w:iCs w:val="0"/>
                <w:sz w:val="20"/>
                <w:szCs w:val="20"/>
              </w:rPr>
            </w:pP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TRADIOTIONAL A* (NO TIE BREAKING)</w:t>
            </w:r>
          </w:p>
        </w:tc>
        <w:tc>
          <w:tcPr>
            <w:tcW w:w="2057" w:type="dxa"/>
            <w:gridSpan w:val="2"/>
            <w:tcBorders>
              <w:top w:val="single" w:sz="4" w:space="0" w:color="404040" w:themeColor="text1" w:themeTint="BF"/>
            </w:tcBorders>
          </w:tcPr>
          <w:p w14:paraId="6D309F0C" w14:textId="1E8FC644" w:rsidR="004F4958" w:rsidRPr="004F4958" w:rsidRDefault="004F4958" w:rsidP="002E4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 w:val="0"/>
                <w:iCs w:val="0"/>
              </w:rPr>
            </w:pP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TRADIOTIONAL A* (</w:t>
            </w:r>
            <w:r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WITH</w:t>
            </w: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 xml:space="preserve"> TIE BREAKING)</w:t>
            </w:r>
          </w:p>
        </w:tc>
        <w:tc>
          <w:tcPr>
            <w:tcW w:w="1533" w:type="dxa"/>
            <w:tcBorders>
              <w:top w:val="single" w:sz="4" w:space="0" w:color="404040" w:themeColor="text1" w:themeTint="BF"/>
            </w:tcBorders>
          </w:tcPr>
          <w:p w14:paraId="7D52928E" w14:textId="4D39EDA6" w:rsidR="004F4958" w:rsidRDefault="004F4958" w:rsidP="002E4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NODE ARRAY</w:t>
            </w: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 xml:space="preserve"> A*</w:t>
            </w:r>
          </w:p>
        </w:tc>
        <w:tc>
          <w:tcPr>
            <w:tcW w:w="1796" w:type="dxa"/>
            <w:tcBorders>
              <w:top w:val="single" w:sz="4" w:space="0" w:color="404040" w:themeColor="text1" w:themeTint="BF"/>
            </w:tcBorders>
          </w:tcPr>
          <w:p w14:paraId="63CD53E2" w14:textId="546B26B4" w:rsidR="004F4958" w:rsidRDefault="004F4958" w:rsidP="002E4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 xml:space="preserve">A* </w:t>
            </w:r>
            <w:r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WITH GOAL BOUNDING</w:t>
            </w:r>
          </w:p>
        </w:tc>
      </w:tr>
      <w:tr w:rsidR="004F4958" w14:paraId="55D0F9FB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4ED85B49" w14:textId="1DBCE111" w:rsidR="004F4958" w:rsidRPr="004F4958" w:rsidRDefault="004F4958" w:rsidP="004F4958">
            <w:pPr>
              <w:jc w:val="center"/>
              <w:rPr>
                <w:bCs/>
                <w:i w:val="0"/>
                <w:iCs w:val="0"/>
              </w:rPr>
            </w:pP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Fill</w:t>
            </w:r>
          </w:p>
        </w:tc>
        <w:tc>
          <w:tcPr>
            <w:tcW w:w="1798" w:type="dxa"/>
          </w:tcPr>
          <w:p w14:paraId="5D32D41D" w14:textId="55E44F83" w:rsidR="004F4958" w:rsidRPr="002C55F3" w:rsidRDefault="00044503" w:rsidP="002C55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16%</w:t>
            </w:r>
          </w:p>
        </w:tc>
        <w:tc>
          <w:tcPr>
            <w:tcW w:w="1798" w:type="dxa"/>
          </w:tcPr>
          <w:p w14:paraId="02003927" w14:textId="77777777" w:rsidR="004F4958" w:rsidRPr="002C55F3" w:rsidRDefault="004F4958" w:rsidP="002C55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5D9D2DC3" w14:textId="4EA76B3E" w:rsidR="004F4958" w:rsidRPr="002C55F3" w:rsidRDefault="00044503" w:rsidP="002C55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16%</w:t>
            </w:r>
          </w:p>
        </w:tc>
        <w:tc>
          <w:tcPr>
            <w:tcW w:w="1796" w:type="dxa"/>
          </w:tcPr>
          <w:p w14:paraId="71F16C34" w14:textId="46F67874" w:rsidR="004F4958" w:rsidRPr="002C55F3" w:rsidRDefault="002C55F3" w:rsidP="002C55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14%</w:t>
            </w:r>
          </w:p>
        </w:tc>
      </w:tr>
      <w:tr w:rsidR="004F4958" w14:paraId="0F48DEA3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4D12EC06" w14:textId="59B5FBD5" w:rsidR="004F4958" w:rsidRPr="004F4958" w:rsidRDefault="004F4958" w:rsidP="004F4958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N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odes visited</w:t>
            </w:r>
          </w:p>
        </w:tc>
        <w:tc>
          <w:tcPr>
            <w:tcW w:w="1798" w:type="dxa"/>
          </w:tcPr>
          <w:p w14:paraId="69F573D9" w14:textId="0D922C82" w:rsidR="004F4958" w:rsidRPr="002C55F3" w:rsidRDefault="00044503" w:rsidP="002C5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847</w:t>
            </w:r>
          </w:p>
        </w:tc>
        <w:tc>
          <w:tcPr>
            <w:tcW w:w="1798" w:type="dxa"/>
          </w:tcPr>
          <w:p w14:paraId="086A4B97" w14:textId="77777777" w:rsidR="004F4958" w:rsidRPr="002C55F3" w:rsidRDefault="004F4958" w:rsidP="002C5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70E287B7" w14:textId="71CBC545" w:rsidR="004F4958" w:rsidRPr="002C55F3" w:rsidRDefault="00044503" w:rsidP="002C5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848</w:t>
            </w:r>
          </w:p>
        </w:tc>
        <w:tc>
          <w:tcPr>
            <w:tcW w:w="1796" w:type="dxa"/>
          </w:tcPr>
          <w:p w14:paraId="3D7D6999" w14:textId="2790E08D" w:rsidR="004F4958" w:rsidRPr="002C55F3" w:rsidRDefault="002C55F3" w:rsidP="002C5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751</w:t>
            </w:r>
          </w:p>
        </w:tc>
      </w:tr>
      <w:tr w:rsidR="004F4958" w14:paraId="5A881293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991D4B3" w14:textId="5F050726" w:rsidR="004F4958" w:rsidRPr="004F4958" w:rsidRDefault="002E455A" w:rsidP="004F4958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N</w:t>
            </w:r>
            <w:r w:rsidR="004F4958"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odes processed</w:t>
            </w:r>
          </w:p>
        </w:tc>
        <w:tc>
          <w:tcPr>
            <w:tcW w:w="1798" w:type="dxa"/>
          </w:tcPr>
          <w:p w14:paraId="6A99CDC9" w14:textId="27D25E87" w:rsidR="004F4958" w:rsidRPr="002C55F3" w:rsidRDefault="00044503" w:rsidP="002C55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752</w:t>
            </w:r>
          </w:p>
        </w:tc>
        <w:tc>
          <w:tcPr>
            <w:tcW w:w="1798" w:type="dxa"/>
          </w:tcPr>
          <w:p w14:paraId="2978947A" w14:textId="77777777" w:rsidR="004F4958" w:rsidRPr="002C55F3" w:rsidRDefault="004F4958" w:rsidP="002C55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11E4DAD9" w14:textId="74B3B588" w:rsidR="004F4958" w:rsidRPr="002C55F3" w:rsidRDefault="00044503" w:rsidP="002C55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757</w:t>
            </w:r>
          </w:p>
        </w:tc>
        <w:tc>
          <w:tcPr>
            <w:tcW w:w="1796" w:type="dxa"/>
          </w:tcPr>
          <w:p w14:paraId="13AC7819" w14:textId="1F47244A" w:rsidR="004F4958" w:rsidRPr="002C55F3" w:rsidRDefault="002C55F3" w:rsidP="002C55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686</w:t>
            </w:r>
          </w:p>
        </w:tc>
      </w:tr>
      <w:tr w:rsidR="004F4958" w14:paraId="6DA790BC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13D73C9" w14:textId="3BE96661" w:rsidR="004F4958" w:rsidRPr="004F4958" w:rsidRDefault="002E455A" w:rsidP="004F4958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M</w:t>
            </w:r>
            <w:r w:rsidR="004F4958"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ax open list size</w:t>
            </w:r>
          </w:p>
        </w:tc>
        <w:tc>
          <w:tcPr>
            <w:tcW w:w="1798" w:type="dxa"/>
          </w:tcPr>
          <w:p w14:paraId="1D8FAC74" w14:textId="130AB54E" w:rsidR="004F4958" w:rsidRPr="002C55F3" w:rsidRDefault="00044503" w:rsidP="002C5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97</w:t>
            </w:r>
          </w:p>
        </w:tc>
        <w:tc>
          <w:tcPr>
            <w:tcW w:w="1798" w:type="dxa"/>
          </w:tcPr>
          <w:p w14:paraId="2BD7AE17" w14:textId="77777777" w:rsidR="004F4958" w:rsidRPr="002C55F3" w:rsidRDefault="004F4958" w:rsidP="002C5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0C3E7AEE" w14:textId="6B87D4BD" w:rsidR="004F4958" w:rsidRPr="002C55F3" w:rsidRDefault="00044503" w:rsidP="002C5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97</w:t>
            </w:r>
          </w:p>
        </w:tc>
        <w:tc>
          <w:tcPr>
            <w:tcW w:w="1796" w:type="dxa"/>
          </w:tcPr>
          <w:p w14:paraId="53FEB661" w14:textId="57042B76" w:rsidR="004F4958" w:rsidRPr="002C55F3" w:rsidRDefault="002C55F3" w:rsidP="002C5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77</w:t>
            </w:r>
          </w:p>
        </w:tc>
      </w:tr>
      <w:tr w:rsidR="004F4958" w14:paraId="7C049AD9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06872E8" w14:textId="7B0169E4" w:rsidR="004F4958" w:rsidRPr="004F4958" w:rsidRDefault="002E455A" w:rsidP="004F4958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T</w:t>
            </w:r>
            <w:r w:rsidR="004F4958"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otal processing time</w:t>
            </w:r>
          </w:p>
        </w:tc>
        <w:tc>
          <w:tcPr>
            <w:tcW w:w="1798" w:type="dxa"/>
          </w:tcPr>
          <w:p w14:paraId="520D1CCD" w14:textId="27E07C2C" w:rsidR="004F4958" w:rsidRPr="002C55F3" w:rsidRDefault="00044503" w:rsidP="002C55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1.146s</w:t>
            </w:r>
          </w:p>
        </w:tc>
        <w:tc>
          <w:tcPr>
            <w:tcW w:w="1798" w:type="dxa"/>
          </w:tcPr>
          <w:p w14:paraId="5C16BB3D" w14:textId="77777777" w:rsidR="004F4958" w:rsidRPr="002C55F3" w:rsidRDefault="004F4958" w:rsidP="002C55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6F19FA09" w14:textId="58BE43A4" w:rsidR="004F4958" w:rsidRPr="002C55F3" w:rsidRDefault="00044503" w:rsidP="002C55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1.097s</w:t>
            </w:r>
          </w:p>
        </w:tc>
        <w:tc>
          <w:tcPr>
            <w:tcW w:w="1796" w:type="dxa"/>
          </w:tcPr>
          <w:p w14:paraId="529A142B" w14:textId="212B2DA8" w:rsidR="004F4958" w:rsidRPr="002C55F3" w:rsidRDefault="002C55F3" w:rsidP="002C55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 w:rsidRPr="002C55F3"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1.001</w:t>
            </w: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s</w:t>
            </w:r>
          </w:p>
        </w:tc>
      </w:tr>
      <w:tr w:rsidR="004F4958" w14:paraId="2EB6B0FC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7B55FE1" w14:textId="6D64A06B" w:rsidR="004F4958" w:rsidRPr="004F4958" w:rsidRDefault="002E455A" w:rsidP="004F4958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P</w:t>
            </w:r>
            <w:r w:rsidR="004F4958"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rocessing time per node</w:t>
            </w:r>
          </w:p>
        </w:tc>
        <w:tc>
          <w:tcPr>
            <w:tcW w:w="1798" w:type="dxa"/>
          </w:tcPr>
          <w:p w14:paraId="642C2E0D" w14:textId="02AC525D" w:rsidR="004F4958" w:rsidRPr="002C55F3" w:rsidRDefault="00044503" w:rsidP="002C5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0.0015s</w:t>
            </w:r>
          </w:p>
        </w:tc>
        <w:tc>
          <w:tcPr>
            <w:tcW w:w="1798" w:type="dxa"/>
          </w:tcPr>
          <w:p w14:paraId="0DEF9778" w14:textId="77777777" w:rsidR="004F4958" w:rsidRPr="002C55F3" w:rsidRDefault="004F4958" w:rsidP="002C5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3B929BE7" w14:textId="7B8C8459" w:rsidR="004F4958" w:rsidRPr="002C55F3" w:rsidRDefault="00044503" w:rsidP="002C5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0.0014s</w:t>
            </w:r>
          </w:p>
        </w:tc>
        <w:tc>
          <w:tcPr>
            <w:tcW w:w="1796" w:type="dxa"/>
          </w:tcPr>
          <w:p w14:paraId="0273C76F" w14:textId="07EFA65A" w:rsidR="004F4958" w:rsidRPr="002C55F3" w:rsidRDefault="002C55F3" w:rsidP="002C55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0.0015s</w:t>
            </w:r>
          </w:p>
        </w:tc>
      </w:tr>
      <w:tr w:rsidR="00C90783" w14:paraId="5750E468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860C4B9" w14:textId="4BD2FBDE" w:rsidR="00C90783" w:rsidRDefault="00C90783" w:rsidP="00C90783">
            <w:pPr>
              <w:jc w:val="center"/>
              <w:rPr>
                <w:bCs/>
                <w:i w:val="0"/>
                <w:iCs w:val="0"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GetBestAndRemove</w:t>
            </w:r>
            <w:proofErr w:type="spellEnd"/>
          </w:p>
        </w:tc>
        <w:tc>
          <w:tcPr>
            <w:tcW w:w="1798" w:type="dxa"/>
          </w:tcPr>
          <w:p w14:paraId="3367EDEF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8" w:type="dxa"/>
          </w:tcPr>
          <w:p w14:paraId="351FC610" w14:textId="77777777" w:rsidR="00C90783" w:rsidRPr="002C55F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2" w:type="dxa"/>
            <w:gridSpan w:val="2"/>
          </w:tcPr>
          <w:p w14:paraId="1EFE1E4B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6" w:type="dxa"/>
          </w:tcPr>
          <w:p w14:paraId="15DCEBDB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C90783" w14:paraId="1400030E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46C9D8D" w14:textId="5F81F82A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AddToOpen</w:t>
            </w:r>
            <w:proofErr w:type="spellEnd"/>
          </w:p>
        </w:tc>
        <w:tc>
          <w:tcPr>
            <w:tcW w:w="1798" w:type="dxa"/>
          </w:tcPr>
          <w:p w14:paraId="65E4FA2B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8" w:type="dxa"/>
          </w:tcPr>
          <w:p w14:paraId="1C5E3C8F" w14:textId="77777777" w:rsidR="00C90783" w:rsidRPr="002C55F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2" w:type="dxa"/>
            <w:gridSpan w:val="2"/>
          </w:tcPr>
          <w:p w14:paraId="6645F3DE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6" w:type="dxa"/>
          </w:tcPr>
          <w:p w14:paraId="24A97526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C90783" w14:paraId="2F0E816A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981ABC9" w14:textId="5A8784F7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SearchInOpen</w:t>
            </w:r>
            <w:proofErr w:type="spellEnd"/>
          </w:p>
        </w:tc>
        <w:tc>
          <w:tcPr>
            <w:tcW w:w="1798" w:type="dxa"/>
          </w:tcPr>
          <w:p w14:paraId="3EA80A12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8" w:type="dxa"/>
          </w:tcPr>
          <w:p w14:paraId="4F973C64" w14:textId="77777777" w:rsidR="00C90783" w:rsidRPr="002C55F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2" w:type="dxa"/>
            <w:gridSpan w:val="2"/>
          </w:tcPr>
          <w:p w14:paraId="77F498B9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6" w:type="dxa"/>
          </w:tcPr>
          <w:p w14:paraId="7D93ED96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C90783" w14:paraId="303CF135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044CA03A" w14:textId="2CFE4D9B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RemoveFromOpen</w:t>
            </w:r>
            <w:proofErr w:type="spellEnd"/>
          </w:p>
        </w:tc>
        <w:tc>
          <w:tcPr>
            <w:tcW w:w="1798" w:type="dxa"/>
          </w:tcPr>
          <w:p w14:paraId="0AAB7A0F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8" w:type="dxa"/>
          </w:tcPr>
          <w:p w14:paraId="6F7652A2" w14:textId="77777777" w:rsidR="00C90783" w:rsidRPr="002C55F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2" w:type="dxa"/>
            <w:gridSpan w:val="2"/>
          </w:tcPr>
          <w:p w14:paraId="294D121B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6" w:type="dxa"/>
          </w:tcPr>
          <w:p w14:paraId="0CBC5607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C90783" w14:paraId="02CA5E68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4D5C0CF7" w14:textId="28946A77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Replace</w:t>
            </w:r>
          </w:p>
        </w:tc>
        <w:tc>
          <w:tcPr>
            <w:tcW w:w="1798" w:type="dxa"/>
          </w:tcPr>
          <w:p w14:paraId="5F6A3E23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8" w:type="dxa"/>
          </w:tcPr>
          <w:p w14:paraId="09DEBFD3" w14:textId="77777777" w:rsidR="00C90783" w:rsidRPr="002C55F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2" w:type="dxa"/>
            <w:gridSpan w:val="2"/>
          </w:tcPr>
          <w:p w14:paraId="4171C5D6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6" w:type="dxa"/>
          </w:tcPr>
          <w:p w14:paraId="44BF87D2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C90783" w14:paraId="137B68D9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3263A62" w14:textId="00720854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AddToClosed</w:t>
            </w:r>
            <w:proofErr w:type="spellEnd"/>
          </w:p>
        </w:tc>
        <w:tc>
          <w:tcPr>
            <w:tcW w:w="1798" w:type="dxa"/>
          </w:tcPr>
          <w:p w14:paraId="7C9AA973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8" w:type="dxa"/>
          </w:tcPr>
          <w:p w14:paraId="5463978A" w14:textId="77777777" w:rsidR="00C90783" w:rsidRPr="002C55F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2" w:type="dxa"/>
            <w:gridSpan w:val="2"/>
          </w:tcPr>
          <w:p w14:paraId="0BB95F3B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6" w:type="dxa"/>
          </w:tcPr>
          <w:p w14:paraId="61870298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C90783" w14:paraId="4547FCED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751DC8E" w14:textId="75BEEB82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SearchInClosed</w:t>
            </w:r>
            <w:proofErr w:type="spellEnd"/>
          </w:p>
        </w:tc>
        <w:tc>
          <w:tcPr>
            <w:tcW w:w="1798" w:type="dxa"/>
          </w:tcPr>
          <w:p w14:paraId="7A8726E6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8" w:type="dxa"/>
          </w:tcPr>
          <w:p w14:paraId="2DEC344D" w14:textId="77777777" w:rsidR="00C90783" w:rsidRPr="002C55F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2" w:type="dxa"/>
            <w:gridSpan w:val="2"/>
          </w:tcPr>
          <w:p w14:paraId="599F336E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6" w:type="dxa"/>
          </w:tcPr>
          <w:p w14:paraId="4B84EB69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C90783" w14:paraId="01BBD00C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448B768" w14:textId="1D28FADC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RemoveFromClosed</w:t>
            </w:r>
            <w:proofErr w:type="spellEnd"/>
          </w:p>
        </w:tc>
        <w:tc>
          <w:tcPr>
            <w:tcW w:w="1798" w:type="dxa"/>
          </w:tcPr>
          <w:p w14:paraId="64B0EED0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8" w:type="dxa"/>
          </w:tcPr>
          <w:p w14:paraId="72C6A030" w14:textId="77777777" w:rsidR="00C90783" w:rsidRPr="002C55F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2" w:type="dxa"/>
            <w:gridSpan w:val="2"/>
          </w:tcPr>
          <w:p w14:paraId="48FC5097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6" w:type="dxa"/>
          </w:tcPr>
          <w:p w14:paraId="12AC9423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</w:tbl>
    <w:p w14:paraId="35264DBD" w14:textId="77777777" w:rsidR="00B221D7" w:rsidRDefault="00B221D7" w:rsidP="00B221D7">
      <w:pPr>
        <w:spacing w:before="0" w:after="0" w:line="240" w:lineRule="auto"/>
        <w:jc w:val="both"/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</w:pPr>
    </w:p>
    <w:p w14:paraId="00EDAB40" w14:textId="50645BE5" w:rsidR="00B221D7" w:rsidRPr="00B221D7" w:rsidRDefault="00B221D7" w:rsidP="00B221D7">
      <w:pPr>
        <w:spacing w:before="0" w:after="0" w:line="240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  <w:t xml:space="preserve">TEST CASE </w:t>
      </w:r>
      <w:r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  <w:t>2</w:t>
      </w:r>
      <w:r w:rsidRPr="00B221D7"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  <w:t>:</w:t>
      </w:r>
    </w:p>
    <w:tbl>
      <w:tblPr>
        <w:tblStyle w:val="PlainTable51"/>
        <w:tblW w:w="0" w:type="auto"/>
        <w:tblLook w:val="04A0" w:firstRow="1" w:lastRow="0" w:firstColumn="1" w:lastColumn="0" w:noHBand="0" w:noVBand="1"/>
      </w:tblPr>
      <w:tblGrid>
        <w:gridCol w:w="1842"/>
        <w:gridCol w:w="1798"/>
        <w:gridCol w:w="1798"/>
        <w:gridCol w:w="259"/>
        <w:gridCol w:w="1533"/>
        <w:gridCol w:w="1796"/>
      </w:tblGrid>
      <w:tr w:rsidR="002E455A" w14:paraId="6970FC21" w14:textId="77777777" w:rsidTr="00B22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tcBorders>
              <w:top w:val="single" w:sz="4" w:space="0" w:color="404040" w:themeColor="text1" w:themeTint="BF"/>
            </w:tcBorders>
          </w:tcPr>
          <w:p w14:paraId="46AB6D62" w14:textId="77777777" w:rsidR="002E455A" w:rsidRDefault="002E455A" w:rsidP="00DB11F3"/>
        </w:tc>
        <w:tc>
          <w:tcPr>
            <w:tcW w:w="1798" w:type="dxa"/>
            <w:tcBorders>
              <w:top w:val="single" w:sz="4" w:space="0" w:color="404040" w:themeColor="text1" w:themeTint="BF"/>
            </w:tcBorders>
          </w:tcPr>
          <w:p w14:paraId="39901E9F" w14:textId="77777777" w:rsidR="002E455A" w:rsidRPr="004F4958" w:rsidRDefault="002E455A" w:rsidP="00D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 w:val="0"/>
                <w:iCs w:val="0"/>
                <w:sz w:val="20"/>
                <w:szCs w:val="20"/>
              </w:rPr>
            </w:pP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TRADIOTIONAL A* (NO TIE BREAKING)</w:t>
            </w:r>
          </w:p>
        </w:tc>
        <w:tc>
          <w:tcPr>
            <w:tcW w:w="2057" w:type="dxa"/>
            <w:gridSpan w:val="2"/>
            <w:tcBorders>
              <w:top w:val="single" w:sz="4" w:space="0" w:color="404040" w:themeColor="text1" w:themeTint="BF"/>
            </w:tcBorders>
          </w:tcPr>
          <w:p w14:paraId="68F38151" w14:textId="77777777" w:rsidR="002E455A" w:rsidRPr="004F4958" w:rsidRDefault="002E455A" w:rsidP="00D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 w:val="0"/>
                <w:iCs w:val="0"/>
              </w:rPr>
            </w:pP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TRADIOTIONAL A* (</w:t>
            </w:r>
            <w:r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WITH</w:t>
            </w: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 xml:space="preserve"> TIE BREAKING)</w:t>
            </w:r>
          </w:p>
        </w:tc>
        <w:tc>
          <w:tcPr>
            <w:tcW w:w="1533" w:type="dxa"/>
            <w:tcBorders>
              <w:top w:val="single" w:sz="4" w:space="0" w:color="404040" w:themeColor="text1" w:themeTint="BF"/>
            </w:tcBorders>
          </w:tcPr>
          <w:p w14:paraId="60B4EC2C" w14:textId="77777777" w:rsidR="002E455A" w:rsidRDefault="002E455A" w:rsidP="00D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NODE ARRAY</w:t>
            </w: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 xml:space="preserve"> A*</w:t>
            </w:r>
          </w:p>
        </w:tc>
        <w:tc>
          <w:tcPr>
            <w:tcW w:w="1796" w:type="dxa"/>
            <w:tcBorders>
              <w:top w:val="single" w:sz="4" w:space="0" w:color="404040" w:themeColor="text1" w:themeTint="BF"/>
            </w:tcBorders>
          </w:tcPr>
          <w:p w14:paraId="17D53578" w14:textId="77777777" w:rsidR="002E455A" w:rsidRDefault="002E455A" w:rsidP="00D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 xml:space="preserve">A* </w:t>
            </w:r>
            <w:r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WITH GOAL BOUNDING</w:t>
            </w:r>
          </w:p>
        </w:tc>
      </w:tr>
      <w:tr w:rsidR="000460F8" w14:paraId="344FF2DF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E857F64" w14:textId="77777777" w:rsidR="000460F8" w:rsidRPr="004F4958" w:rsidRDefault="000460F8" w:rsidP="000460F8">
            <w:pPr>
              <w:jc w:val="center"/>
              <w:rPr>
                <w:bCs/>
                <w:i w:val="0"/>
                <w:iCs w:val="0"/>
              </w:rPr>
            </w:pP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Fill</w:t>
            </w:r>
          </w:p>
        </w:tc>
        <w:tc>
          <w:tcPr>
            <w:tcW w:w="1798" w:type="dxa"/>
          </w:tcPr>
          <w:p w14:paraId="5274ED67" w14:textId="05B9989F" w:rsidR="000460F8" w:rsidRPr="000460F8" w:rsidRDefault="000460F8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460F8"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1</w:t>
            </w: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2</w:t>
            </w:r>
            <w:r w:rsidRPr="000460F8"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%</w:t>
            </w:r>
          </w:p>
        </w:tc>
        <w:tc>
          <w:tcPr>
            <w:tcW w:w="1798" w:type="dxa"/>
          </w:tcPr>
          <w:p w14:paraId="6AC46C98" w14:textId="77777777" w:rsidR="000460F8" w:rsidRPr="000460F8" w:rsidRDefault="000460F8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0C86FDCE" w14:textId="05B982F4" w:rsidR="000460F8" w:rsidRPr="000460F8" w:rsidRDefault="000460F8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460F8"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1</w:t>
            </w:r>
            <w:r w:rsidRPr="000460F8"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2</w:t>
            </w:r>
            <w:r w:rsidRPr="000460F8"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%</w:t>
            </w:r>
          </w:p>
        </w:tc>
        <w:tc>
          <w:tcPr>
            <w:tcW w:w="1796" w:type="dxa"/>
          </w:tcPr>
          <w:p w14:paraId="31C3819B" w14:textId="4733E8B3" w:rsidR="000460F8" w:rsidRPr="000460F8" w:rsidRDefault="000460F8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9</w:t>
            </w:r>
            <w:r w:rsidRPr="000460F8"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%</w:t>
            </w:r>
          </w:p>
        </w:tc>
      </w:tr>
      <w:tr w:rsidR="000460F8" w14:paraId="49722266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A252D80" w14:textId="77777777" w:rsidR="000460F8" w:rsidRPr="004F4958" w:rsidRDefault="000460F8" w:rsidP="000460F8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N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odes visited</w:t>
            </w:r>
          </w:p>
        </w:tc>
        <w:tc>
          <w:tcPr>
            <w:tcW w:w="1798" w:type="dxa"/>
          </w:tcPr>
          <w:p w14:paraId="7F4F7531" w14:textId="19D049C0" w:rsidR="000460F8" w:rsidRPr="000460F8" w:rsidRDefault="000460F8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640</w:t>
            </w:r>
          </w:p>
        </w:tc>
        <w:tc>
          <w:tcPr>
            <w:tcW w:w="1798" w:type="dxa"/>
          </w:tcPr>
          <w:p w14:paraId="264FD602" w14:textId="77777777" w:rsidR="000460F8" w:rsidRPr="000460F8" w:rsidRDefault="000460F8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5FD1D248" w14:textId="1C21839E" w:rsidR="000460F8" w:rsidRPr="000460F8" w:rsidRDefault="000460F8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460F8"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641</w:t>
            </w:r>
          </w:p>
        </w:tc>
        <w:tc>
          <w:tcPr>
            <w:tcW w:w="1796" w:type="dxa"/>
          </w:tcPr>
          <w:p w14:paraId="0F7CFFE8" w14:textId="169DC54A" w:rsidR="000460F8" w:rsidRPr="000460F8" w:rsidRDefault="000460F8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481</w:t>
            </w:r>
          </w:p>
        </w:tc>
      </w:tr>
      <w:tr w:rsidR="000460F8" w14:paraId="7350A8B9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A9E88F5" w14:textId="77777777" w:rsidR="000460F8" w:rsidRPr="004F4958" w:rsidRDefault="000460F8" w:rsidP="000460F8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N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odes processed</w:t>
            </w:r>
          </w:p>
        </w:tc>
        <w:tc>
          <w:tcPr>
            <w:tcW w:w="1798" w:type="dxa"/>
          </w:tcPr>
          <w:p w14:paraId="6EF8FA0A" w14:textId="0AE125EA" w:rsidR="000460F8" w:rsidRPr="000460F8" w:rsidRDefault="000460F8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553</w:t>
            </w:r>
          </w:p>
        </w:tc>
        <w:tc>
          <w:tcPr>
            <w:tcW w:w="1798" w:type="dxa"/>
          </w:tcPr>
          <w:p w14:paraId="609D4612" w14:textId="77777777" w:rsidR="000460F8" w:rsidRPr="000460F8" w:rsidRDefault="000460F8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0C9604DF" w14:textId="669E0107" w:rsidR="000460F8" w:rsidRPr="000460F8" w:rsidRDefault="000460F8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568</w:t>
            </w:r>
          </w:p>
        </w:tc>
        <w:tc>
          <w:tcPr>
            <w:tcW w:w="1796" w:type="dxa"/>
          </w:tcPr>
          <w:p w14:paraId="72459ACD" w14:textId="28327267" w:rsidR="000460F8" w:rsidRPr="000460F8" w:rsidRDefault="000460F8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445</w:t>
            </w:r>
          </w:p>
        </w:tc>
      </w:tr>
      <w:tr w:rsidR="000460F8" w14:paraId="41C2735D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865C3F4" w14:textId="77777777" w:rsidR="000460F8" w:rsidRPr="004F4958" w:rsidRDefault="000460F8" w:rsidP="000460F8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M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ax open list size</w:t>
            </w:r>
          </w:p>
        </w:tc>
        <w:tc>
          <w:tcPr>
            <w:tcW w:w="1798" w:type="dxa"/>
          </w:tcPr>
          <w:p w14:paraId="731B667E" w14:textId="19755F5F" w:rsidR="000460F8" w:rsidRPr="000460F8" w:rsidRDefault="000460F8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89</w:t>
            </w:r>
          </w:p>
        </w:tc>
        <w:tc>
          <w:tcPr>
            <w:tcW w:w="1798" w:type="dxa"/>
          </w:tcPr>
          <w:p w14:paraId="7D37DD8A" w14:textId="77777777" w:rsidR="000460F8" w:rsidRPr="000460F8" w:rsidRDefault="000460F8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633AFB61" w14:textId="1A71735C" w:rsidR="000460F8" w:rsidRPr="000460F8" w:rsidRDefault="000460F8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88</w:t>
            </w:r>
          </w:p>
        </w:tc>
        <w:tc>
          <w:tcPr>
            <w:tcW w:w="1796" w:type="dxa"/>
          </w:tcPr>
          <w:p w14:paraId="68CAA901" w14:textId="10CB386E" w:rsidR="000460F8" w:rsidRPr="000460F8" w:rsidRDefault="000460F8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52</w:t>
            </w:r>
          </w:p>
        </w:tc>
      </w:tr>
      <w:tr w:rsidR="000460F8" w14:paraId="5AA57168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BD0951E" w14:textId="77777777" w:rsidR="000460F8" w:rsidRPr="004F4958" w:rsidRDefault="000460F8" w:rsidP="000460F8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T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otal processing time</w:t>
            </w:r>
          </w:p>
        </w:tc>
        <w:tc>
          <w:tcPr>
            <w:tcW w:w="1798" w:type="dxa"/>
          </w:tcPr>
          <w:p w14:paraId="6BF59409" w14:textId="42F5B82B" w:rsidR="000460F8" w:rsidRPr="000460F8" w:rsidRDefault="000460F8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0.813</w:t>
            </w:r>
            <w:r w:rsidRPr="000460F8"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s</w:t>
            </w:r>
          </w:p>
        </w:tc>
        <w:tc>
          <w:tcPr>
            <w:tcW w:w="1798" w:type="dxa"/>
          </w:tcPr>
          <w:p w14:paraId="473D0BF0" w14:textId="77777777" w:rsidR="000460F8" w:rsidRPr="000460F8" w:rsidRDefault="000460F8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0BFFDAF8" w14:textId="12EA1BDE" w:rsidR="000460F8" w:rsidRPr="000460F8" w:rsidRDefault="000460F8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0.830</w:t>
            </w:r>
            <w:r w:rsidRPr="000460F8"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s</w:t>
            </w:r>
          </w:p>
        </w:tc>
        <w:tc>
          <w:tcPr>
            <w:tcW w:w="1796" w:type="dxa"/>
          </w:tcPr>
          <w:p w14:paraId="71801B55" w14:textId="0F9A5573" w:rsidR="000460F8" w:rsidRPr="000460F8" w:rsidRDefault="000460F8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0.659</w:t>
            </w:r>
            <w:r w:rsidRPr="000460F8"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s</w:t>
            </w:r>
          </w:p>
        </w:tc>
      </w:tr>
      <w:tr w:rsidR="000460F8" w14:paraId="2A42D238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7FC816B" w14:textId="77777777" w:rsidR="000460F8" w:rsidRPr="004F4958" w:rsidRDefault="000460F8" w:rsidP="000460F8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P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rocessing time per node</w:t>
            </w:r>
          </w:p>
        </w:tc>
        <w:tc>
          <w:tcPr>
            <w:tcW w:w="1798" w:type="dxa"/>
          </w:tcPr>
          <w:p w14:paraId="4CFDA928" w14:textId="2F607BAB" w:rsidR="000460F8" w:rsidRPr="000460F8" w:rsidRDefault="000460F8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460F8"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0.0015s</w:t>
            </w:r>
          </w:p>
        </w:tc>
        <w:tc>
          <w:tcPr>
            <w:tcW w:w="1798" w:type="dxa"/>
          </w:tcPr>
          <w:p w14:paraId="3A4F41B7" w14:textId="77777777" w:rsidR="000460F8" w:rsidRPr="000460F8" w:rsidRDefault="000460F8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0D98EFB0" w14:textId="23052048" w:rsidR="000460F8" w:rsidRPr="000460F8" w:rsidRDefault="000460F8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460F8"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0.001</w:t>
            </w: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5</w:t>
            </w:r>
            <w:r w:rsidRPr="000460F8"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s</w:t>
            </w:r>
          </w:p>
        </w:tc>
        <w:tc>
          <w:tcPr>
            <w:tcW w:w="1796" w:type="dxa"/>
          </w:tcPr>
          <w:p w14:paraId="3F2FDD1F" w14:textId="6146B050" w:rsidR="000460F8" w:rsidRPr="000460F8" w:rsidRDefault="000460F8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460F8"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0.0015s</w:t>
            </w:r>
          </w:p>
        </w:tc>
      </w:tr>
      <w:tr w:rsidR="00C90783" w14:paraId="0F3F5910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32ACADD" w14:textId="306A201A" w:rsidR="00C90783" w:rsidRDefault="00C90783" w:rsidP="00C90783">
            <w:pPr>
              <w:jc w:val="center"/>
              <w:rPr>
                <w:bCs/>
                <w:i w:val="0"/>
                <w:iCs w:val="0"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GetBestAndRemove</w:t>
            </w:r>
            <w:proofErr w:type="spellEnd"/>
          </w:p>
        </w:tc>
        <w:tc>
          <w:tcPr>
            <w:tcW w:w="1798" w:type="dxa"/>
          </w:tcPr>
          <w:p w14:paraId="4BB56C68" w14:textId="77777777" w:rsidR="00C90783" w:rsidRPr="000460F8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8" w:type="dxa"/>
          </w:tcPr>
          <w:p w14:paraId="0A0CAFD2" w14:textId="77777777" w:rsidR="00C90783" w:rsidRPr="000460F8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23C1BD31" w14:textId="77777777" w:rsidR="00C90783" w:rsidRPr="000460F8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6" w:type="dxa"/>
          </w:tcPr>
          <w:p w14:paraId="5A83D997" w14:textId="77777777" w:rsidR="00C90783" w:rsidRPr="000460F8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C90783" w14:paraId="504C8934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2D0B2F1" w14:textId="23387977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AddToOpen</w:t>
            </w:r>
            <w:proofErr w:type="spellEnd"/>
          </w:p>
        </w:tc>
        <w:tc>
          <w:tcPr>
            <w:tcW w:w="1798" w:type="dxa"/>
          </w:tcPr>
          <w:p w14:paraId="3B6D855E" w14:textId="77777777" w:rsidR="00C90783" w:rsidRPr="000460F8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8" w:type="dxa"/>
          </w:tcPr>
          <w:p w14:paraId="73A23B5D" w14:textId="77777777" w:rsidR="00C90783" w:rsidRPr="000460F8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31CC6548" w14:textId="77777777" w:rsidR="00C90783" w:rsidRPr="000460F8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6" w:type="dxa"/>
          </w:tcPr>
          <w:p w14:paraId="095656CC" w14:textId="77777777" w:rsidR="00C90783" w:rsidRPr="000460F8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C90783" w14:paraId="73A68100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B69EBF1" w14:textId="55AFE1FF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SearchInOpen</w:t>
            </w:r>
            <w:proofErr w:type="spellEnd"/>
          </w:p>
        </w:tc>
        <w:tc>
          <w:tcPr>
            <w:tcW w:w="1798" w:type="dxa"/>
          </w:tcPr>
          <w:p w14:paraId="098D689A" w14:textId="77777777" w:rsidR="00C90783" w:rsidRPr="000460F8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8" w:type="dxa"/>
          </w:tcPr>
          <w:p w14:paraId="10F28C94" w14:textId="77777777" w:rsidR="00C90783" w:rsidRPr="000460F8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4407B8D2" w14:textId="77777777" w:rsidR="00C90783" w:rsidRPr="000460F8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6" w:type="dxa"/>
          </w:tcPr>
          <w:p w14:paraId="774A2CD3" w14:textId="77777777" w:rsidR="00C90783" w:rsidRPr="000460F8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C90783" w14:paraId="563D1554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7542F1D" w14:textId="00680AFD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RemoveFromOpen</w:t>
            </w:r>
            <w:proofErr w:type="spellEnd"/>
          </w:p>
        </w:tc>
        <w:tc>
          <w:tcPr>
            <w:tcW w:w="1798" w:type="dxa"/>
          </w:tcPr>
          <w:p w14:paraId="53A059E7" w14:textId="77777777" w:rsidR="00C90783" w:rsidRPr="000460F8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8" w:type="dxa"/>
          </w:tcPr>
          <w:p w14:paraId="49A5E21C" w14:textId="77777777" w:rsidR="00C90783" w:rsidRPr="000460F8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7BE03B4A" w14:textId="77777777" w:rsidR="00C90783" w:rsidRPr="000460F8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6" w:type="dxa"/>
          </w:tcPr>
          <w:p w14:paraId="644F6E08" w14:textId="77777777" w:rsidR="00C90783" w:rsidRPr="000460F8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C90783" w14:paraId="0A1A7FB9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7B603EF" w14:textId="35A28B7D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Replace</w:t>
            </w:r>
          </w:p>
        </w:tc>
        <w:tc>
          <w:tcPr>
            <w:tcW w:w="1798" w:type="dxa"/>
          </w:tcPr>
          <w:p w14:paraId="4CC1CB41" w14:textId="77777777" w:rsidR="00C90783" w:rsidRPr="000460F8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8" w:type="dxa"/>
          </w:tcPr>
          <w:p w14:paraId="419F57E0" w14:textId="77777777" w:rsidR="00C90783" w:rsidRPr="000460F8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18FB0F5C" w14:textId="77777777" w:rsidR="00C90783" w:rsidRPr="000460F8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6" w:type="dxa"/>
          </w:tcPr>
          <w:p w14:paraId="7288EDDF" w14:textId="77777777" w:rsidR="00C90783" w:rsidRPr="000460F8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C90783" w14:paraId="78DEDAF3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AD237B0" w14:textId="18828CF9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AddToClosed</w:t>
            </w:r>
            <w:proofErr w:type="spellEnd"/>
          </w:p>
        </w:tc>
        <w:tc>
          <w:tcPr>
            <w:tcW w:w="1798" w:type="dxa"/>
          </w:tcPr>
          <w:p w14:paraId="5DAF2411" w14:textId="77777777" w:rsidR="00C90783" w:rsidRPr="000460F8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8" w:type="dxa"/>
          </w:tcPr>
          <w:p w14:paraId="230784CE" w14:textId="77777777" w:rsidR="00C90783" w:rsidRPr="000460F8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727EAA80" w14:textId="77777777" w:rsidR="00C90783" w:rsidRPr="000460F8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6" w:type="dxa"/>
          </w:tcPr>
          <w:p w14:paraId="005FDE46" w14:textId="77777777" w:rsidR="00C90783" w:rsidRPr="000460F8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C90783" w14:paraId="02C486CD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4D07837" w14:textId="48740BDD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SearchInClosed</w:t>
            </w:r>
            <w:proofErr w:type="spellEnd"/>
          </w:p>
        </w:tc>
        <w:tc>
          <w:tcPr>
            <w:tcW w:w="1798" w:type="dxa"/>
          </w:tcPr>
          <w:p w14:paraId="3CA09359" w14:textId="77777777" w:rsidR="00C90783" w:rsidRPr="000460F8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8" w:type="dxa"/>
          </w:tcPr>
          <w:p w14:paraId="77418E1A" w14:textId="77777777" w:rsidR="00C90783" w:rsidRPr="000460F8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28F5744E" w14:textId="77777777" w:rsidR="00C90783" w:rsidRPr="000460F8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6" w:type="dxa"/>
          </w:tcPr>
          <w:p w14:paraId="6B7BADB9" w14:textId="77777777" w:rsidR="00C90783" w:rsidRPr="000460F8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  <w:tr w:rsidR="00C90783" w14:paraId="7F65EAC6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43232A38" w14:textId="03ECA42C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lastRenderedPageBreak/>
              <w:t>RemoveFromClosed</w:t>
            </w:r>
            <w:proofErr w:type="spellEnd"/>
          </w:p>
        </w:tc>
        <w:tc>
          <w:tcPr>
            <w:tcW w:w="1798" w:type="dxa"/>
          </w:tcPr>
          <w:p w14:paraId="37178A13" w14:textId="77777777" w:rsidR="00C90783" w:rsidRPr="000460F8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8" w:type="dxa"/>
          </w:tcPr>
          <w:p w14:paraId="1D18CBAD" w14:textId="77777777" w:rsidR="00C90783" w:rsidRPr="000460F8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5B4A7E58" w14:textId="77777777" w:rsidR="00C90783" w:rsidRPr="000460F8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1796" w:type="dxa"/>
          </w:tcPr>
          <w:p w14:paraId="53DDCF48" w14:textId="77777777" w:rsidR="00C90783" w:rsidRPr="000460F8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</w:tr>
    </w:tbl>
    <w:p w14:paraId="0ED9E3C9" w14:textId="77777777" w:rsidR="00B221D7" w:rsidRDefault="00B221D7" w:rsidP="00B221D7">
      <w:pPr>
        <w:spacing w:before="0" w:after="0" w:line="240" w:lineRule="auto"/>
        <w:jc w:val="both"/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</w:pPr>
    </w:p>
    <w:p w14:paraId="3332AB2E" w14:textId="3AA09AFC" w:rsidR="00B221D7" w:rsidRPr="00B221D7" w:rsidRDefault="00B221D7" w:rsidP="00B221D7">
      <w:pPr>
        <w:spacing w:before="0" w:after="0" w:line="240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  <w:t xml:space="preserve">TEST CASE </w:t>
      </w:r>
      <w:r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  <w:t>3</w:t>
      </w:r>
      <w:r w:rsidRPr="00B221D7"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  <w:t>:</w:t>
      </w:r>
    </w:p>
    <w:tbl>
      <w:tblPr>
        <w:tblStyle w:val="PlainTable51"/>
        <w:tblW w:w="0" w:type="auto"/>
        <w:tblLook w:val="04A0" w:firstRow="1" w:lastRow="0" w:firstColumn="1" w:lastColumn="0" w:noHBand="0" w:noVBand="1"/>
      </w:tblPr>
      <w:tblGrid>
        <w:gridCol w:w="1842"/>
        <w:gridCol w:w="1798"/>
        <w:gridCol w:w="1798"/>
        <w:gridCol w:w="259"/>
        <w:gridCol w:w="1533"/>
        <w:gridCol w:w="1796"/>
      </w:tblGrid>
      <w:tr w:rsidR="002E455A" w14:paraId="1C4D7B4F" w14:textId="77777777" w:rsidTr="00B22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tcBorders>
              <w:top w:val="single" w:sz="4" w:space="0" w:color="404040" w:themeColor="text1" w:themeTint="BF"/>
            </w:tcBorders>
          </w:tcPr>
          <w:p w14:paraId="45B5B52F" w14:textId="77777777" w:rsidR="002E455A" w:rsidRDefault="002E455A" w:rsidP="00DB11F3"/>
        </w:tc>
        <w:tc>
          <w:tcPr>
            <w:tcW w:w="1798" w:type="dxa"/>
            <w:tcBorders>
              <w:top w:val="single" w:sz="4" w:space="0" w:color="404040" w:themeColor="text1" w:themeTint="BF"/>
            </w:tcBorders>
          </w:tcPr>
          <w:p w14:paraId="66F4AB4E" w14:textId="77777777" w:rsidR="002E455A" w:rsidRPr="004F4958" w:rsidRDefault="002E455A" w:rsidP="00D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 w:val="0"/>
                <w:iCs w:val="0"/>
                <w:sz w:val="20"/>
                <w:szCs w:val="20"/>
              </w:rPr>
            </w:pP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TRADIOTIONAL A* (NO TIE BREAKING)</w:t>
            </w:r>
          </w:p>
        </w:tc>
        <w:tc>
          <w:tcPr>
            <w:tcW w:w="2057" w:type="dxa"/>
            <w:gridSpan w:val="2"/>
            <w:tcBorders>
              <w:top w:val="single" w:sz="4" w:space="0" w:color="404040" w:themeColor="text1" w:themeTint="BF"/>
            </w:tcBorders>
          </w:tcPr>
          <w:p w14:paraId="535CCA5E" w14:textId="77777777" w:rsidR="002E455A" w:rsidRPr="004F4958" w:rsidRDefault="002E455A" w:rsidP="00D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 w:val="0"/>
                <w:iCs w:val="0"/>
              </w:rPr>
            </w:pP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TRADIOTIONAL A* (</w:t>
            </w:r>
            <w:r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WITH</w:t>
            </w: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 xml:space="preserve"> TIE BREAKING)</w:t>
            </w:r>
          </w:p>
        </w:tc>
        <w:tc>
          <w:tcPr>
            <w:tcW w:w="1533" w:type="dxa"/>
            <w:tcBorders>
              <w:top w:val="single" w:sz="4" w:space="0" w:color="404040" w:themeColor="text1" w:themeTint="BF"/>
            </w:tcBorders>
          </w:tcPr>
          <w:p w14:paraId="29CC5BBB" w14:textId="77777777" w:rsidR="002E455A" w:rsidRDefault="002E455A" w:rsidP="00D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NODE ARRAY</w:t>
            </w: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 xml:space="preserve"> A*</w:t>
            </w:r>
          </w:p>
        </w:tc>
        <w:tc>
          <w:tcPr>
            <w:tcW w:w="1796" w:type="dxa"/>
            <w:tcBorders>
              <w:top w:val="single" w:sz="4" w:space="0" w:color="404040" w:themeColor="text1" w:themeTint="BF"/>
            </w:tcBorders>
          </w:tcPr>
          <w:p w14:paraId="1FE7D7C6" w14:textId="77777777" w:rsidR="002E455A" w:rsidRDefault="002E455A" w:rsidP="00D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 xml:space="preserve">A* </w:t>
            </w:r>
            <w:r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WITH GOAL BOUNDING</w:t>
            </w:r>
          </w:p>
        </w:tc>
      </w:tr>
      <w:tr w:rsidR="002E455A" w14:paraId="1FD97E68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38037E6" w14:textId="77777777" w:rsidR="002E455A" w:rsidRPr="004F4958" w:rsidRDefault="002E455A" w:rsidP="00DB11F3">
            <w:pPr>
              <w:jc w:val="center"/>
              <w:rPr>
                <w:bCs/>
                <w:i w:val="0"/>
                <w:iCs w:val="0"/>
              </w:rPr>
            </w:pP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Fill</w:t>
            </w:r>
          </w:p>
        </w:tc>
        <w:tc>
          <w:tcPr>
            <w:tcW w:w="1798" w:type="dxa"/>
          </w:tcPr>
          <w:p w14:paraId="48ED6738" w14:textId="0E4E8E28" w:rsidR="002E455A" w:rsidRPr="000460F8" w:rsidRDefault="000460F8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17%</w:t>
            </w:r>
          </w:p>
        </w:tc>
        <w:tc>
          <w:tcPr>
            <w:tcW w:w="1798" w:type="dxa"/>
          </w:tcPr>
          <w:p w14:paraId="569DA210" w14:textId="77777777" w:rsidR="002E455A" w:rsidRPr="000460F8" w:rsidRDefault="002E455A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785F2E07" w14:textId="2AFCB230" w:rsidR="002E455A" w:rsidRPr="000460F8" w:rsidRDefault="00D51725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17%</w:t>
            </w:r>
          </w:p>
        </w:tc>
        <w:tc>
          <w:tcPr>
            <w:tcW w:w="1796" w:type="dxa"/>
          </w:tcPr>
          <w:p w14:paraId="7675CA29" w14:textId="7F3E7781" w:rsidR="002E455A" w:rsidRPr="000460F8" w:rsidRDefault="007F3C36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13%</w:t>
            </w:r>
          </w:p>
        </w:tc>
      </w:tr>
      <w:tr w:rsidR="002E455A" w14:paraId="2B6A5B29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5D32AD4" w14:textId="77777777" w:rsidR="002E455A" w:rsidRPr="004F4958" w:rsidRDefault="002E455A" w:rsidP="00DB11F3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N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odes visited</w:t>
            </w:r>
          </w:p>
        </w:tc>
        <w:tc>
          <w:tcPr>
            <w:tcW w:w="1798" w:type="dxa"/>
          </w:tcPr>
          <w:p w14:paraId="411EF90F" w14:textId="71663100" w:rsidR="002E455A" w:rsidRPr="000460F8" w:rsidRDefault="000460F8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898</w:t>
            </w:r>
          </w:p>
        </w:tc>
        <w:tc>
          <w:tcPr>
            <w:tcW w:w="1798" w:type="dxa"/>
          </w:tcPr>
          <w:p w14:paraId="5C45799B" w14:textId="77777777" w:rsidR="002E455A" w:rsidRPr="000460F8" w:rsidRDefault="002E455A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7057223F" w14:textId="19ACA9FD" w:rsidR="002E455A" w:rsidRPr="000460F8" w:rsidRDefault="00D51725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899</w:t>
            </w:r>
          </w:p>
        </w:tc>
        <w:tc>
          <w:tcPr>
            <w:tcW w:w="1796" w:type="dxa"/>
          </w:tcPr>
          <w:p w14:paraId="59C9BD27" w14:textId="4FE28298" w:rsidR="002E455A" w:rsidRPr="000460F8" w:rsidRDefault="007F3C36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717</w:t>
            </w:r>
          </w:p>
        </w:tc>
      </w:tr>
      <w:tr w:rsidR="002E455A" w14:paraId="295B0BC0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A37ED24" w14:textId="77777777" w:rsidR="002E455A" w:rsidRPr="004F4958" w:rsidRDefault="002E455A" w:rsidP="00DB11F3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N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odes processed</w:t>
            </w:r>
          </w:p>
        </w:tc>
        <w:tc>
          <w:tcPr>
            <w:tcW w:w="1798" w:type="dxa"/>
          </w:tcPr>
          <w:p w14:paraId="3E914F3A" w14:textId="74D440D9" w:rsidR="002E455A" w:rsidRPr="000460F8" w:rsidRDefault="000460F8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815</w:t>
            </w:r>
          </w:p>
        </w:tc>
        <w:tc>
          <w:tcPr>
            <w:tcW w:w="1798" w:type="dxa"/>
          </w:tcPr>
          <w:p w14:paraId="6799330B" w14:textId="77777777" w:rsidR="002E455A" w:rsidRPr="000460F8" w:rsidRDefault="002E455A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7B481811" w14:textId="7E30E7A3" w:rsidR="002E455A" w:rsidRPr="000460F8" w:rsidRDefault="00D51725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820</w:t>
            </w:r>
          </w:p>
        </w:tc>
        <w:tc>
          <w:tcPr>
            <w:tcW w:w="1796" w:type="dxa"/>
          </w:tcPr>
          <w:p w14:paraId="17D033AC" w14:textId="32A81FDA" w:rsidR="002E455A" w:rsidRPr="000460F8" w:rsidRDefault="007F3C36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674</w:t>
            </w:r>
          </w:p>
        </w:tc>
      </w:tr>
      <w:tr w:rsidR="002E455A" w14:paraId="69FAF661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4DE9C6B" w14:textId="77777777" w:rsidR="002E455A" w:rsidRPr="004F4958" w:rsidRDefault="002E455A" w:rsidP="00DB11F3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M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ax open list size</w:t>
            </w:r>
          </w:p>
        </w:tc>
        <w:tc>
          <w:tcPr>
            <w:tcW w:w="1798" w:type="dxa"/>
          </w:tcPr>
          <w:p w14:paraId="0B237C48" w14:textId="66C9A3BD" w:rsidR="002E455A" w:rsidRPr="000460F8" w:rsidRDefault="000460F8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88</w:t>
            </w:r>
          </w:p>
        </w:tc>
        <w:tc>
          <w:tcPr>
            <w:tcW w:w="1798" w:type="dxa"/>
          </w:tcPr>
          <w:p w14:paraId="6B638D9A" w14:textId="77777777" w:rsidR="002E455A" w:rsidRPr="000460F8" w:rsidRDefault="002E455A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653C36AB" w14:textId="0E88EA8C" w:rsidR="002E455A" w:rsidRPr="000460F8" w:rsidRDefault="00D51725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89</w:t>
            </w:r>
          </w:p>
        </w:tc>
        <w:tc>
          <w:tcPr>
            <w:tcW w:w="1796" w:type="dxa"/>
          </w:tcPr>
          <w:p w14:paraId="520A2359" w14:textId="11330F46" w:rsidR="002E455A" w:rsidRPr="000460F8" w:rsidRDefault="007F3C36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84</w:t>
            </w:r>
          </w:p>
        </w:tc>
      </w:tr>
      <w:tr w:rsidR="002E455A" w14:paraId="2477BAF9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BCADA67" w14:textId="77777777" w:rsidR="002E455A" w:rsidRPr="004F4958" w:rsidRDefault="002E455A" w:rsidP="00DB11F3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T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otal processing time</w:t>
            </w:r>
          </w:p>
        </w:tc>
        <w:tc>
          <w:tcPr>
            <w:tcW w:w="1798" w:type="dxa"/>
          </w:tcPr>
          <w:p w14:paraId="1029823B" w14:textId="034BDF4C" w:rsidR="002E455A" w:rsidRPr="000460F8" w:rsidRDefault="000460F8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1.212s</w:t>
            </w:r>
          </w:p>
        </w:tc>
        <w:tc>
          <w:tcPr>
            <w:tcW w:w="1798" w:type="dxa"/>
          </w:tcPr>
          <w:p w14:paraId="2375B8A0" w14:textId="77777777" w:rsidR="002E455A" w:rsidRPr="000460F8" w:rsidRDefault="002E455A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76388586" w14:textId="4D38460C" w:rsidR="002E455A" w:rsidRPr="000460F8" w:rsidRDefault="00D51725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1.220s</w:t>
            </w:r>
          </w:p>
        </w:tc>
        <w:tc>
          <w:tcPr>
            <w:tcW w:w="1796" w:type="dxa"/>
          </w:tcPr>
          <w:p w14:paraId="716756BE" w14:textId="6BABDDEB" w:rsidR="002E455A" w:rsidRPr="000460F8" w:rsidRDefault="007F3C36" w:rsidP="00046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0.982s</w:t>
            </w:r>
          </w:p>
        </w:tc>
      </w:tr>
      <w:tr w:rsidR="002E455A" w14:paraId="3BF8D78A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04CB75A" w14:textId="77777777" w:rsidR="002E455A" w:rsidRPr="004F4958" w:rsidRDefault="002E455A" w:rsidP="00DB11F3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P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rocessing time per node</w:t>
            </w:r>
          </w:p>
        </w:tc>
        <w:tc>
          <w:tcPr>
            <w:tcW w:w="1798" w:type="dxa"/>
          </w:tcPr>
          <w:p w14:paraId="3A22C9D1" w14:textId="2C8C8F69" w:rsidR="002E455A" w:rsidRPr="000460F8" w:rsidRDefault="000460F8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0.0015s</w:t>
            </w:r>
          </w:p>
        </w:tc>
        <w:tc>
          <w:tcPr>
            <w:tcW w:w="1798" w:type="dxa"/>
          </w:tcPr>
          <w:p w14:paraId="63A533C3" w14:textId="77777777" w:rsidR="002E455A" w:rsidRPr="000460F8" w:rsidRDefault="002E455A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53BF9BB3" w14:textId="56F481CC" w:rsidR="002E455A" w:rsidRPr="000460F8" w:rsidRDefault="00D51725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0.0015s</w:t>
            </w:r>
          </w:p>
        </w:tc>
        <w:tc>
          <w:tcPr>
            <w:tcW w:w="1796" w:type="dxa"/>
          </w:tcPr>
          <w:p w14:paraId="78C51663" w14:textId="059CCE88" w:rsidR="002E455A" w:rsidRPr="000460F8" w:rsidRDefault="007F3C36" w:rsidP="00046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0.0015s</w:t>
            </w:r>
          </w:p>
        </w:tc>
      </w:tr>
      <w:tr w:rsidR="00C90783" w14:paraId="1EE5E90E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389A6A8" w14:textId="7DB0C25F" w:rsidR="00C90783" w:rsidRDefault="00C90783" w:rsidP="00C90783">
            <w:pPr>
              <w:jc w:val="center"/>
              <w:rPr>
                <w:bCs/>
                <w:i w:val="0"/>
                <w:iCs w:val="0"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GetBestAndRemove</w:t>
            </w:r>
            <w:proofErr w:type="spellEnd"/>
          </w:p>
        </w:tc>
        <w:tc>
          <w:tcPr>
            <w:tcW w:w="1798" w:type="dxa"/>
          </w:tcPr>
          <w:p w14:paraId="32CB6701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8" w:type="dxa"/>
          </w:tcPr>
          <w:p w14:paraId="403B6163" w14:textId="77777777" w:rsidR="00C90783" w:rsidRPr="000460F8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4113EC81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6" w:type="dxa"/>
          </w:tcPr>
          <w:p w14:paraId="3464ED07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0783" w14:paraId="0D5BDD17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0FDEF325" w14:textId="183D7A26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AddToOpen</w:t>
            </w:r>
            <w:proofErr w:type="spellEnd"/>
          </w:p>
        </w:tc>
        <w:tc>
          <w:tcPr>
            <w:tcW w:w="1798" w:type="dxa"/>
          </w:tcPr>
          <w:p w14:paraId="77229D97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8" w:type="dxa"/>
          </w:tcPr>
          <w:p w14:paraId="0604B12E" w14:textId="77777777" w:rsidR="00C90783" w:rsidRPr="000460F8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7D0DE6FB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6" w:type="dxa"/>
          </w:tcPr>
          <w:p w14:paraId="19633102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0783" w14:paraId="6D730E0A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DC6425E" w14:textId="71EE99A7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SearchInOpen</w:t>
            </w:r>
            <w:proofErr w:type="spellEnd"/>
          </w:p>
        </w:tc>
        <w:tc>
          <w:tcPr>
            <w:tcW w:w="1798" w:type="dxa"/>
          </w:tcPr>
          <w:p w14:paraId="19ECFF45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8" w:type="dxa"/>
          </w:tcPr>
          <w:p w14:paraId="3409BBDB" w14:textId="77777777" w:rsidR="00C90783" w:rsidRPr="000460F8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74788677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6" w:type="dxa"/>
          </w:tcPr>
          <w:p w14:paraId="4ECB6F20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0783" w14:paraId="148BF8C7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29B3AB5" w14:textId="58D39A2C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RemoveFromOpen</w:t>
            </w:r>
            <w:proofErr w:type="spellEnd"/>
          </w:p>
        </w:tc>
        <w:tc>
          <w:tcPr>
            <w:tcW w:w="1798" w:type="dxa"/>
          </w:tcPr>
          <w:p w14:paraId="3827F471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8" w:type="dxa"/>
          </w:tcPr>
          <w:p w14:paraId="6FD95FDA" w14:textId="77777777" w:rsidR="00C90783" w:rsidRPr="000460F8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013F0F02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6" w:type="dxa"/>
          </w:tcPr>
          <w:p w14:paraId="6B2F66E9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0783" w14:paraId="185E706A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8227912" w14:textId="7A0B4B9A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Replace</w:t>
            </w:r>
          </w:p>
        </w:tc>
        <w:tc>
          <w:tcPr>
            <w:tcW w:w="1798" w:type="dxa"/>
          </w:tcPr>
          <w:p w14:paraId="4D8B7D42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8" w:type="dxa"/>
          </w:tcPr>
          <w:p w14:paraId="7B511F05" w14:textId="77777777" w:rsidR="00C90783" w:rsidRPr="000460F8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721FFF0B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6" w:type="dxa"/>
          </w:tcPr>
          <w:p w14:paraId="50884F7E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0783" w14:paraId="12154D79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016DA0AF" w14:textId="5649D0FB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AddToClosed</w:t>
            </w:r>
            <w:proofErr w:type="spellEnd"/>
          </w:p>
        </w:tc>
        <w:tc>
          <w:tcPr>
            <w:tcW w:w="1798" w:type="dxa"/>
          </w:tcPr>
          <w:p w14:paraId="65BA051B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8" w:type="dxa"/>
          </w:tcPr>
          <w:p w14:paraId="2C62CB1B" w14:textId="77777777" w:rsidR="00C90783" w:rsidRPr="000460F8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65169822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6" w:type="dxa"/>
          </w:tcPr>
          <w:p w14:paraId="2ED73B93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0783" w14:paraId="6943E334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D31C636" w14:textId="6C703700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SearchInClosed</w:t>
            </w:r>
            <w:proofErr w:type="spellEnd"/>
          </w:p>
        </w:tc>
        <w:tc>
          <w:tcPr>
            <w:tcW w:w="1798" w:type="dxa"/>
          </w:tcPr>
          <w:p w14:paraId="198DBECA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8" w:type="dxa"/>
          </w:tcPr>
          <w:p w14:paraId="6DDD158F" w14:textId="77777777" w:rsidR="00C90783" w:rsidRPr="000460F8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55910868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6" w:type="dxa"/>
          </w:tcPr>
          <w:p w14:paraId="37FC688E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0783" w14:paraId="0710A8B6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4379477" w14:textId="2524EF8A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RemoveFromClosed</w:t>
            </w:r>
            <w:proofErr w:type="spellEnd"/>
          </w:p>
        </w:tc>
        <w:tc>
          <w:tcPr>
            <w:tcW w:w="1798" w:type="dxa"/>
          </w:tcPr>
          <w:p w14:paraId="73478E91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8" w:type="dxa"/>
          </w:tcPr>
          <w:p w14:paraId="1B353BC0" w14:textId="77777777" w:rsidR="00C90783" w:rsidRPr="000460F8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6441FDF4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6" w:type="dxa"/>
          </w:tcPr>
          <w:p w14:paraId="52B8653D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0736A222" w14:textId="77777777" w:rsidR="00B221D7" w:rsidRDefault="00B221D7" w:rsidP="00B221D7">
      <w:pPr>
        <w:spacing w:before="0" w:after="0" w:line="240" w:lineRule="auto"/>
        <w:jc w:val="both"/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</w:pPr>
    </w:p>
    <w:p w14:paraId="73587B45" w14:textId="77777777" w:rsidR="00B221D7" w:rsidRDefault="00B221D7" w:rsidP="00B221D7">
      <w:pPr>
        <w:spacing w:before="0" w:after="0" w:line="240" w:lineRule="auto"/>
        <w:jc w:val="both"/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</w:pPr>
    </w:p>
    <w:p w14:paraId="0FE62C49" w14:textId="77777777" w:rsidR="00B221D7" w:rsidRDefault="00B221D7" w:rsidP="00B221D7">
      <w:pPr>
        <w:spacing w:before="0" w:after="0" w:line="240" w:lineRule="auto"/>
        <w:jc w:val="both"/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</w:pPr>
    </w:p>
    <w:p w14:paraId="4F10181D" w14:textId="247DF9D5" w:rsidR="00B221D7" w:rsidRPr="00B221D7" w:rsidRDefault="00B221D7" w:rsidP="00B221D7">
      <w:pPr>
        <w:spacing w:before="0" w:after="0" w:line="240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  <w:t xml:space="preserve">TEST CASE </w:t>
      </w:r>
      <w:r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  <w:t>4</w:t>
      </w:r>
      <w:r w:rsidRPr="00B221D7"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  <w:t>:</w:t>
      </w:r>
    </w:p>
    <w:tbl>
      <w:tblPr>
        <w:tblStyle w:val="PlainTable51"/>
        <w:tblW w:w="0" w:type="auto"/>
        <w:tblLook w:val="04A0" w:firstRow="1" w:lastRow="0" w:firstColumn="1" w:lastColumn="0" w:noHBand="0" w:noVBand="1"/>
      </w:tblPr>
      <w:tblGrid>
        <w:gridCol w:w="1842"/>
        <w:gridCol w:w="1798"/>
        <w:gridCol w:w="1798"/>
        <w:gridCol w:w="259"/>
        <w:gridCol w:w="1533"/>
        <w:gridCol w:w="1796"/>
      </w:tblGrid>
      <w:tr w:rsidR="002E455A" w14:paraId="5A8E8C74" w14:textId="77777777" w:rsidTr="002F5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  <w:tcBorders>
              <w:top w:val="single" w:sz="4" w:space="0" w:color="404040" w:themeColor="text1" w:themeTint="BF"/>
            </w:tcBorders>
          </w:tcPr>
          <w:p w14:paraId="5FA61190" w14:textId="77777777" w:rsidR="002E455A" w:rsidRDefault="002E455A" w:rsidP="00DB11F3"/>
        </w:tc>
        <w:tc>
          <w:tcPr>
            <w:tcW w:w="1803" w:type="dxa"/>
            <w:tcBorders>
              <w:top w:val="single" w:sz="4" w:space="0" w:color="404040" w:themeColor="text1" w:themeTint="BF"/>
            </w:tcBorders>
          </w:tcPr>
          <w:p w14:paraId="00FCAE6A" w14:textId="77777777" w:rsidR="002E455A" w:rsidRPr="004F4958" w:rsidRDefault="002E455A" w:rsidP="00D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 w:val="0"/>
                <w:iCs w:val="0"/>
                <w:sz w:val="20"/>
                <w:szCs w:val="20"/>
              </w:rPr>
            </w:pP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TRADIOTIONAL A* (NO TIE BREAKING)</w:t>
            </w:r>
          </w:p>
        </w:tc>
        <w:tc>
          <w:tcPr>
            <w:tcW w:w="2064" w:type="dxa"/>
            <w:gridSpan w:val="2"/>
            <w:tcBorders>
              <w:top w:val="single" w:sz="4" w:space="0" w:color="404040" w:themeColor="text1" w:themeTint="BF"/>
            </w:tcBorders>
          </w:tcPr>
          <w:p w14:paraId="78BBB79A" w14:textId="77777777" w:rsidR="002E455A" w:rsidRPr="004F4958" w:rsidRDefault="002E455A" w:rsidP="00D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 w:val="0"/>
                <w:iCs w:val="0"/>
              </w:rPr>
            </w:pP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TRADIOTIONAL A* (</w:t>
            </w:r>
            <w:r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WITH</w:t>
            </w: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 xml:space="preserve"> TIE BREAKING)</w:t>
            </w:r>
          </w:p>
        </w:tc>
        <w:tc>
          <w:tcPr>
            <w:tcW w:w="1542" w:type="dxa"/>
            <w:tcBorders>
              <w:top w:val="single" w:sz="4" w:space="0" w:color="404040" w:themeColor="text1" w:themeTint="BF"/>
            </w:tcBorders>
          </w:tcPr>
          <w:p w14:paraId="547F7765" w14:textId="77777777" w:rsidR="002E455A" w:rsidRDefault="002E455A" w:rsidP="00D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NODE ARRAY</w:t>
            </w: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 xml:space="preserve"> A*</w:t>
            </w:r>
          </w:p>
        </w:tc>
        <w:tc>
          <w:tcPr>
            <w:tcW w:w="1804" w:type="dxa"/>
            <w:tcBorders>
              <w:top w:val="single" w:sz="4" w:space="0" w:color="404040" w:themeColor="text1" w:themeTint="BF"/>
            </w:tcBorders>
          </w:tcPr>
          <w:p w14:paraId="39144B03" w14:textId="77777777" w:rsidR="002E455A" w:rsidRDefault="002E455A" w:rsidP="00D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 xml:space="preserve">A* </w:t>
            </w:r>
            <w:r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WITH GOAL BOUNDING</w:t>
            </w:r>
          </w:p>
        </w:tc>
      </w:tr>
      <w:tr w:rsidR="002E455A" w14:paraId="0DA75393" w14:textId="77777777" w:rsidTr="00DB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9AF1A3B" w14:textId="77777777" w:rsidR="002E455A" w:rsidRPr="004F4958" w:rsidRDefault="002E455A" w:rsidP="00DB11F3">
            <w:pPr>
              <w:jc w:val="center"/>
              <w:rPr>
                <w:bCs/>
                <w:i w:val="0"/>
                <w:iCs w:val="0"/>
              </w:rPr>
            </w:pP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Fill</w:t>
            </w:r>
          </w:p>
        </w:tc>
        <w:tc>
          <w:tcPr>
            <w:tcW w:w="1803" w:type="dxa"/>
          </w:tcPr>
          <w:p w14:paraId="3D8E05FA" w14:textId="4089C793" w:rsidR="002E455A" w:rsidRPr="00937D84" w:rsidRDefault="00937D84" w:rsidP="0093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26%</w:t>
            </w:r>
          </w:p>
        </w:tc>
        <w:tc>
          <w:tcPr>
            <w:tcW w:w="1803" w:type="dxa"/>
          </w:tcPr>
          <w:p w14:paraId="0C8818AC" w14:textId="77777777" w:rsidR="002E455A" w:rsidRPr="00937D84" w:rsidRDefault="002E455A" w:rsidP="0093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3" w:type="dxa"/>
            <w:gridSpan w:val="2"/>
          </w:tcPr>
          <w:p w14:paraId="5C273196" w14:textId="7E767921" w:rsidR="002E455A" w:rsidRPr="00937D84" w:rsidRDefault="00937D84" w:rsidP="0093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26%</w:t>
            </w:r>
          </w:p>
        </w:tc>
        <w:tc>
          <w:tcPr>
            <w:tcW w:w="1804" w:type="dxa"/>
          </w:tcPr>
          <w:p w14:paraId="66A61CAF" w14:textId="66D7DA4B" w:rsidR="002E455A" w:rsidRPr="00937D84" w:rsidRDefault="00937D84" w:rsidP="0093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12%</w:t>
            </w:r>
          </w:p>
        </w:tc>
      </w:tr>
      <w:tr w:rsidR="002E455A" w14:paraId="238E4326" w14:textId="77777777" w:rsidTr="00DB1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73DD464" w14:textId="77777777" w:rsidR="002E455A" w:rsidRPr="004F4958" w:rsidRDefault="002E455A" w:rsidP="00DB11F3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N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odes visited</w:t>
            </w:r>
          </w:p>
        </w:tc>
        <w:tc>
          <w:tcPr>
            <w:tcW w:w="1803" w:type="dxa"/>
          </w:tcPr>
          <w:p w14:paraId="4A09DDB0" w14:textId="6FA6CF1E" w:rsidR="002E455A" w:rsidRPr="00937D84" w:rsidRDefault="00937D84" w:rsidP="0093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1365</w:t>
            </w:r>
          </w:p>
        </w:tc>
        <w:tc>
          <w:tcPr>
            <w:tcW w:w="1803" w:type="dxa"/>
          </w:tcPr>
          <w:p w14:paraId="778A8F36" w14:textId="77777777" w:rsidR="002E455A" w:rsidRPr="00937D84" w:rsidRDefault="002E455A" w:rsidP="0093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3" w:type="dxa"/>
            <w:gridSpan w:val="2"/>
          </w:tcPr>
          <w:p w14:paraId="19A50880" w14:textId="2CE864BD" w:rsidR="002E455A" w:rsidRPr="00937D84" w:rsidRDefault="00937D84" w:rsidP="0093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1366</w:t>
            </w:r>
          </w:p>
        </w:tc>
        <w:tc>
          <w:tcPr>
            <w:tcW w:w="1804" w:type="dxa"/>
          </w:tcPr>
          <w:p w14:paraId="6B43CFF8" w14:textId="5E7CF2EF" w:rsidR="002E455A" w:rsidRPr="00937D84" w:rsidRDefault="00937D84" w:rsidP="0093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622</w:t>
            </w:r>
          </w:p>
        </w:tc>
      </w:tr>
      <w:tr w:rsidR="002E455A" w14:paraId="1E867494" w14:textId="77777777" w:rsidTr="00DB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3B2CB91" w14:textId="77777777" w:rsidR="002E455A" w:rsidRPr="004F4958" w:rsidRDefault="002E455A" w:rsidP="00DB11F3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N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odes processed</w:t>
            </w:r>
          </w:p>
        </w:tc>
        <w:tc>
          <w:tcPr>
            <w:tcW w:w="1803" w:type="dxa"/>
          </w:tcPr>
          <w:p w14:paraId="1D384D73" w14:textId="7D6452C5" w:rsidR="002E455A" w:rsidRPr="00937D84" w:rsidRDefault="00937D84" w:rsidP="0093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1226</w:t>
            </w:r>
          </w:p>
        </w:tc>
        <w:tc>
          <w:tcPr>
            <w:tcW w:w="1803" w:type="dxa"/>
          </w:tcPr>
          <w:p w14:paraId="13FFEB1A" w14:textId="77777777" w:rsidR="002E455A" w:rsidRPr="00937D84" w:rsidRDefault="002E455A" w:rsidP="0093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3" w:type="dxa"/>
            <w:gridSpan w:val="2"/>
          </w:tcPr>
          <w:p w14:paraId="5BEB125F" w14:textId="2C3B2B6E" w:rsidR="002E455A" w:rsidRPr="00937D84" w:rsidRDefault="00937D84" w:rsidP="0093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1235</w:t>
            </w:r>
          </w:p>
        </w:tc>
        <w:tc>
          <w:tcPr>
            <w:tcW w:w="1804" w:type="dxa"/>
          </w:tcPr>
          <w:p w14:paraId="642C9CC1" w14:textId="1B24BCA5" w:rsidR="002E455A" w:rsidRPr="00937D84" w:rsidRDefault="00937D84" w:rsidP="0093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560</w:t>
            </w:r>
          </w:p>
        </w:tc>
      </w:tr>
      <w:tr w:rsidR="002E455A" w14:paraId="496B185F" w14:textId="77777777" w:rsidTr="00DB1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7330ACA" w14:textId="77777777" w:rsidR="002E455A" w:rsidRPr="004F4958" w:rsidRDefault="002E455A" w:rsidP="00DB11F3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M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ax open list size</w:t>
            </w:r>
          </w:p>
        </w:tc>
        <w:tc>
          <w:tcPr>
            <w:tcW w:w="1803" w:type="dxa"/>
          </w:tcPr>
          <w:p w14:paraId="6C31A39F" w14:textId="57F1BB2F" w:rsidR="002E455A" w:rsidRPr="00937D84" w:rsidRDefault="00937D84" w:rsidP="0093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156</w:t>
            </w:r>
          </w:p>
        </w:tc>
        <w:tc>
          <w:tcPr>
            <w:tcW w:w="1803" w:type="dxa"/>
          </w:tcPr>
          <w:p w14:paraId="475F0C76" w14:textId="77777777" w:rsidR="002E455A" w:rsidRPr="00937D84" w:rsidRDefault="002E455A" w:rsidP="0093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3" w:type="dxa"/>
            <w:gridSpan w:val="2"/>
          </w:tcPr>
          <w:p w14:paraId="246DF4E5" w14:textId="02D6A43A" w:rsidR="002E455A" w:rsidRPr="00937D84" w:rsidRDefault="00937D84" w:rsidP="0093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156</w:t>
            </w:r>
          </w:p>
        </w:tc>
        <w:tc>
          <w:tcPr>
            <w:tcW w:w="1804" w:type="dxa"/>
          </w:tcPr>
          <w:p w14:paraId="2958A97E" w14:textId="3B920C7F" w:rsidR="002E455A" w:rsidRPr="00937D84" w:rsidRDefault="00937D84" w:rsidP="0093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72</w:t>
            </w:r>
          </w:p>
        </w:tc>
      </w:tr>
      <w:tr w:rsidR="002E455A" w14:paraId="0C6F3697" w14:textId="77777777" w:rsidTr="00DB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C92C6EF" w14:textId="77777777" w:rsidR="002E455A" w:rsidRPr="004F4958" w:rsidRDefault="002E455A" w:rsidP="00DB11F3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T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otal processing time</w:t>
            </w:r>
          </w:p>
        </w:tc>
        <w:tc>
          <w:tcPr>
            <w:tcW w:w="1803" w:type="dxa"/>
          </w:tcPr>
          <w:p w14:paraId="15E6912C" w14:textId="301C4C6C" w:rsidR="002E455A" w:rsidRPr="00937D84" w:rsidRDefault="00937D84" w:rsidP="0093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1.855s</w:t>
            </w:r>
          </w:p>
        </w:tc>
        <w:tc>
          <w:tcPr>
            <w:tcW w:w="1803" w:type="dxa"/>
          </w:tcPr>
          <w:p w14:paraId="495C105D" w14:textId="77777777" w:rsidR="002E455A" w:rsidRPr="00937D84" w:rsidRDefault="002E455A" w:rsidP="0093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3" w:type="dxa"/>
            <w:gridSpan w:val="2"/>
          </w:tcPr>
          <w:p w14:paraId="6BEC8F48" w14:textId="40EC9E18" w:rsidR="002E455A" w:rsidRPr="00937D84" w:rsidRDefault="00937D84" w:rsidP="0093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1.815s</w:t>
            </w:r>
          </w:p>
        </w:tc>
        <w:tc>
          <w:tcPr>
            <w:tcW w:w="1804" w:type="dxa"/>
          </w:tcPr>
          <w:p w14:paraId="6D41B2A4" w14:textId="3493AB96" w:rsidR="002E455A" w:rsidRPr="00937D84" w:rsidRDefault="00937D84" w:rsidP="0093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0.825s</w:t>
            </w:r>
          </w:p>
        </w:tc>
      </w:tr>
      <w:tr w:rsidR="002E455A" w14:paraId="5E68C4EE" w14:textId="77777777" w:rsidTr="00DB1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18DFFD2" w14:textId="77777777" w:rsidR="002E455A" w:rsidRPr="004F4958" w:rsidRDefault="002E455A" w:rsidP="00DB11F3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P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rocessing time per node</w:t>
            </w:r>
          </w:p>
        </w:tc>
        <w:tc>
          <w:tcPr>
            <w:tcW w:w="1803" w:type="dxa"/>
          </w:tcPr>
          <w:p w14:paraId="5F9BE145" w14:textId="7B4D0EC2" w:rsidR="002E455A" w:rsidRPr="00937D84" w:rsidRDefault="00937D84" w:rsidP="0093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0.0015s</w:t>
            </w:r>
          </w:p>
        </w:tc>
        <w:tc>
          <w:tcPr>
            <w:tcW w:w="1803" w:type="dxa"/>
          </w:tcPr>
          <w:p w14:paraId="7A1E06EE" w14:textId="77777777" w:rsidR="002E455A" w:rsidRPr="00937D84" w:rsidRDefault="002E455A" w:rsidP="0093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3" w:type="dxa"/>
            <w:gridSpan w:val="2"/>
          </w:tcPr>
          <w:p w14:paraId="6CFCC3C1" w14:textId="50F05016" w:rsidR="002E455A" w:rsidRPr="00937D84" w:rsidRDefault="00937D84" w:rsidP="0093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0.0015s</w:t>
            </w:r>
          </w:p>
        </w:tc>
        <w:tc>
          <w:tcPr>
            <w:tcW w:w="1804" w:type="dxa"/>
          </w:tcPr>
          <w:p w14:paraId="37EEC783" w14:textId="5E8F2538" w:rsidR="002E455A" w:rsidRPr="00937D84" w:rsidRDefault="00937D84" w:rsidP="0093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0.0015s</w:t>
            </w:r>
          </w:p>
        </w:tc>
      </w:tr>
      <w:tr w:rsidR="00C90783" w14:paraId="375A1712" w14:textId="77777777" w:rsidTr="00DB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05A8417" w14:textId="1103CA39" w:rsidR="00C90783" w:rsidRDefault="00C90783" w:rsidP="00C90783">
            <w:pPr>
              <w:jc w:val="center"/>
              <w:rPr>
                <w:bCs/>
                <w:i w:val="0"/>
                <w:iCs w:val="0"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GetBestAndRemove</w:t>
            </w:r>
            <w:proofErr w:type="spellEnd"/>
          </w:p>
        </w:tc>
        <w:tc>
          <w:tcPr>
            <w:tcW w:w="1803" w:type="dxa"/>
          </w:tcPr>
          <w:p w14:paraId="3B8A4A76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3" w:type="dxa"/>
          </w:tcPr>
          <w:p w14:paraId="43575E1E" w14:textId="77777777" w:rsidR="00C90783" w:rsidRPr="00937D84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3" w:type="dxa"/>
            <w:gridSpan w:val="2"/>
          </w:tcPr>
          <w:p w14:paraId="09C28928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4" w:type="dxa"/>
          </w:tcPr>
          <w:p w14:paraId="0714785C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0783" w14:paraId="05E8683B" w14:textId="77777777" w:rsidTr="00DB1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570AD96" w14:textId="3FF3419A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AddToOpen</w:t>
            </w:r>
            <w:proofErr w:type="spellEnd"/>
          </w:p>
        </w:tc>
        <w:tc>
          <w:tcPr>
            <w:tcW w:w="1803" w:type="dxa"/>
          </w:tcPr>
          <w:p w14:paraId="7EC05C9C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3" w:type="dxa"/>
          </w:tcPr>
          <w:p w14:paraId="34ADB619" w14:textId="77777777" w:rsidR="00C90783" w:rsidRPr="00937D84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3" w:type="dxa"/>
            <w:gridSpan w:val="2"/>
          </w:tcPr>
          <w:p w14:paraId="072FA671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4" w:type="dxa"/>
          </w:tcPr>
          <w:p w14:paraId="4A10E9DC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0783" w14:paraId="36FBF88D" w14:textId="77777777" w:rsidTr="00DB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3E56D8A" w14:textId="7B7AFC6E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SearchInOpen</w:t>
            </w:r>
            <w:proofErr w:type="spellEnd"/>
          </w:p>
        </w:tc>
        <w:tc>
          <w:tcPr>
            <w:tcW w:w="1803" w:type="dxa"/>
          </w:tcPr>
          <w:p w14:paraId="23A83AAD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3" w:type="dxa"/>
          </w:tcPr>
          <w:p w14:paraId="07DFB5C6" w14:textId="77777777" w:rsidR="00C90783" w:rsidRPr="00937D84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3" w:type="dxa"/>
            <w:gridSpan w:val="2"/>
          </w:tcPr>
          <w:p w14:paraId="2C4D25E0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4" w:type="dxa"/>
          </w:tcPr>
          <w:p w14:paraId="26B2DE04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0783" w14:paraId="34DDEAEF" w14:textId="77777777" w:rsidTr="00DB1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F2D1609" w14:textId="408AAE63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RemoveFromOpen</w:t>
            </w:r>
            <w:proofErr w:type="spellEnd"/>
          </w:p>
        </w:tc>
        <w:tc>
          <w:tcPr>
            <w:tcW w:w="1803" w:type="dxa"/>
          </w:tcPr>
          <w:p w14:paraId="6FB318D4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3" w:type="dxa"/>
          </w:tcPr>
          <w:p w14:paraId="44CC7ABF" w14:textId="77777777" w:rsidR="00C90783" w:rsidRPr="00937D84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3" w:type="dxa"/>
            <w:gridSpan w:val="2"/>
          </w:tcPr>
          <w:p w14:paraId="738DC36E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4" w:type="dxa"/>
          </w:tcPr>
          <w:p w14:paraId="208F4F32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0783" w14:paraId="67585882" w14:textId="77777777" w:rsidTr="00DB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F1DB24A" w14:textId="4348651E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Replace</w:t>
            </w:r>
          </w:p>
        </w:tc>
        <w:tc>
          <w:tcPr>
            <w:tcW w:w="1803" w:type="dxa"/>
          </w:tcPr>
          <w:p w14:paraId="414DA6DC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3" w:type="dxa"/>
          </w:tcPr>
          <w:p w14:paraId="5B0727ED" w14:textId="77777777" w:rsidR="00C90783" w:rsidRPr="00937D84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3" w:type="dxa"/>
            <w:gridSpan w:val="2"/>
          </w:tcPr>
          <w:p w14:paraId="3C939F6A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4" w:type="dxa"/>
          </w:tcPr>
          <w:p w14:paraId="06578A11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0783" w14:paraId="5F7A60A6" w14:textId="77777777" w:rsidTr="00DB1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75A507C" w14:textId="74DAB1E5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AddToClosed</w:t>
            </w:r>
            <w:proofErr w:type="spellEnd"/>
          </w:p>
        </w:tc>
        <w:tc>
          <w:tcPr>
            <w:tcW w:w="1803" w:type="dxa"/>
          </w:tcPr>
          <w:p w14:paraId="0ECE931F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3" w:type="dxa"/>
          </w:tcPr>
          <w:p w14:paraId="25EEB938" w14:textId="77777777" w:rsidR="00C90783" w:rsidRPr="00937D84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3" w:type="dxa"/>
            <w:gridSpan w:val="2"/>
          </w:tcPr>
          <w:p w14:paraId="52447295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4" w:type="dxa"/>
          </w:tcPr>
          <w:p w14:paraId="26ECA4C8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0783" w14:paraId="00D447C1" w14:textId="77777777" w:rsidTr="00DB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2F5EE31" w14:textId="6AD15528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SearchInClosed</w:t>
            </w:r>
            <w:proofErr w:type="spellEnd"/>
          </w:p>
        </w:tc>
        <w:tc>
          <w:tcPr>
            <w:tcW w:w="1803" w:type="dxa"/>
          </w:tcPr>
          <w:p w14:paraId="1FBFA0F9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3" w:type="dxa"/>
          </w:tcPr>
          <w:p w14:paraId="158F3BC3" w14:textId="77777777" w:rsidR="00C90783" w:rsidRPr="00937D84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3" w:type="dxa"/>
            <w:gridSpan w:val="2"/>
          </w:tcPr>
          <w:p w14:paraId="32F4705F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4" w:type="dxa"/>
          </w:tcPr>
          <w:p w14:paraId="6687BFC1" w14:textId="77777777" w:rsidR="00C90783" w:rsidRDefault="00C90783" w:rsidP="00C90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0783" w14:paraId="079D488B" w14:textId="77777777" w:rsidTr="00DB1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43353D8" w14:textId="37F4BF2F" w:rsidR="00C90783" w:rsidRPr="00625047" w:rsidRDefault="00C90783" w:rsidP="00C90783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RemoveFromClosed</w:t>
            </w:r>
            <w:proofErr w:type="spellEnd"/>
          </w:p>
        </w:tc>
        <w:tc>
          <w:tcPr>
            <w:tcW w:w="1803" w:type="dxa"/>
          </w:tcPr>
          <w:p w14:paraId="70246BBE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3" w:type="dxa"/>
          </w:tcPr>
          <w:p w14:paraId="404655FA" w14:textId="77777777" w:rsidR="00C90783" w:rsidRPr="00937D84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3" w:type="dxa"/>
            <w:gridSpan w:val="2"/>
          </w:tcPr>
          <w:p w14:paraId="655D3EB2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04" w:type="dxa"/>
          </w:tcPr>
          <w:p w14:paraId="453B1B90" w14:textId="77777777" w:rsidR="00C90783" w:rsidRDefault="00C90783" w:rsidP="00C9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264C7EB8" w14:textId="34FE63F8" w:rsidR="002E455A" w:rsidRDefault="002E455A" w:rsidP="004F4958">
      <w:pPr>
        <w:spacing w:before="0" w:after="0" w:line="240" w:lineRule="auto"/>
        <w:jc w:val="both"/>
      </w:pPr>
    </w:p>
    <w:p w14:paraId="14888D80" w14:textId="77777777" w:rsidR="00B221D7" w:rsidRDefault="00B221D7" w:rsidP="00B221D7">
      <w:pPr>
        <w:spacing w:before="0" w:after="0" w:line="240" w:lineRule="auto"/>
        <w:jc w:val="both"/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</w:pPr>
    </w:p>
    <w:p w14:paraId="52070B4E" w14:textId="77777777" w:rsidR="00B221D7" w:rsidRDefault="00B221D7" w:rsidP="00B221D7">
      <w:pPr>
        <w:spacing w:before="0" w:after="0" w:line="240" w:lineRule="auto"/>
        <w:jc w:val="both"/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</w:pPr>
    </w:p>
    <w:p w14:paraId="66DB581F" w14:textId="39E52A56" w:rsidR="00B221D7" w:rsidRDefault="00B221D7" w:rsidP="00B221D7">
      <w:pPr>
        <w:spacing w:before="0" w:after="0" w:line="240" w:lineRule="auto"/>
        <w:jc w:val="both"/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</w:pPr>
    </w:p>
    <w:p w14:paraId="2795EA67" w14:textId="3D4E3DFF" w:rsidR="00B221D7" w:rsidRDefault="00B221D7" w:rsidP="00B221D7">
      <w:pPr>
        <w:spacing w:before="0" w:after="0" w:line="240" w:lineRule="auto"/>
        <w:jc w:val="both"/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</w:pPr>
    </w:p>
    <w:p w14:paraId="7DAD2B89" w14:textId="77777777" w:rsidR="00B221D7" w:rsidRDefault="00B221D7" w:rsidP="00B221D7">
      <w:pPr>
        <w:spacing w:before="0" w:after="0" w:line="240" w:lineRule="auto"/>
        <w:jc w:val="both"/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</w:pPr>
    </w:p>
    <w:p w14:paraId="66BD4C5A" w14:textId="77777777" w:rsidR="00B221D7" w:rsidRDefault="00B221D7" w:rsidP="00B221D7">
      <w:pPr>
        <w:spacing w:before="0" w:after="0" w:line="240" w:lineRule="auto"/>
        <w:jc w:val="both"/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</w:pPr>
    </w:p>
    <w:p w14:paraId="1E85AFB3" w14:textId="746D18C8" w:rsidR="00B221D7" w:rsidRPr="00B221D7" w:rsidRDefault="00B221D7" w:rsidP="00B221D7">
      <w:pPr>
        <w:spacing w:before="0" w:after="0" w:line="240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  <w:lastRenderedPageBreak/>
        <w:t>TEST CASE 5</w:t>
      </w:r>
      <w:r w:rsidRPr="00B221D7"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  <w:t>:</w:t>
      </w:r>
    </w:p>
    <w:tbl>
      <w:tblPr>
        <w:tblStyle w:val="PlainTable51"/>
        <w:tblW w:w="0" w:type="auto"/>
        <w:tblLook w:val="04A0" w:firstRow="1" w:lastRow="0" w:firstColumn="1" w:lastColumn="0" w:noHBand="0" w:noVBand="1"/>
      </w:tblPr>
      <w:tblGrid>
        <w:gridCol w:w="1842"/>
        <w:gridCol w:w="1798"/>
        <w:gridCol w:w="1798"/>
        <w:gridCol w:w="259"/>
        <w:gridCol w:w="1533"/>
        <w:gridCol w:w="1796"/>
      </w:tblGrid>
      <w:tr w:rsidR="002E455A" w14:paraId="1EE95A31" w14:textId="77777777" w:rsidTr="00B22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tcBorders>
              <w:top w:val="single" w:sz="4" w:space="0" w:color="404040" w:themeColor="text1" w:themeTint="BF"/>
            </w:tcBorders>
          </w:tcPr>
          <w:p w14:paraId="7CABE02F" w14:textId="77777777" w:rsidR="002E455A" w:rsidRDefault="002E455A" w:rsidP="00DB11F3"/>
        </w:tc>
        <w:tc>
          <w:tcPr>
            <w:tcW w:w="1798" w:type="dxa"/>
            <w:tcBorders>
              <w:top w:val="single" w:sz="4" w:space="0" w:color="404040" w:themeColor="text1" w:themeTint="BF"/>
            </w:tcBorders>
          </w:tcPr>
          <w:p w14:paraId="68C457A5" w14:textId="77777777" w:rsidR="002E455A" w:rsidRPr="004F4958" w:rsidRDefault="002E455A" w:rsidP="00D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 w:val="0"/>
                <w:iCs w:val="0"/>
                <w:sz w:val="20"/>
                <w:szCs w:val="20"/>
              </w:rPr>
            </w:pP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TRADIOTIONAL A* (NO TIE BREAKING)</w:t>
            </w:r>
          </w:p>
        </w:tc>
        <w:tc>
          <w:tcPr>
            <w:tcW w:w="2057" w:type="dxa"/>
            <w:gridSpan w:val="2"/>
            <w:tcBorders>
              <w:top w:val="single" w:sz="4" w:space="0" w:color="404040" w:themeColor="text1" w:themeTint="BF"/>
            </w:tcBorders>
          </w:tcPr>
          <w:p w14:paraId="4F63366C" w14:textId="77777777" w:rsidR="002E455A" w:rsidRPr="004F4958" w:rsidRDefault="002E455A" w:rsidP="00D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 w:val="0"/>
                <w:iCs w:val="0"/>
              </w:rPr>
            </w:pP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TRADIOTIONAL A* (</w:t>
            </w:r>
            <w:r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WITH</w:t>
            </w: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 xml:space="preserve"> TIE BREAKING)</w:t>
            </w:r>
          </w:p>
        </w:tc>
        <w:tc>
          <w:tcPr>
            <w:tcW w:w="1533" w:type="dxa"/>
            <w:tcBorders>
              <w:top w:val="single" w:sz="4" w:space="0" w:color="404040" w:themeColor="text1" w:themeTint="BF"/>
            </w:tcBorders>
          </w:tcPr>
          <w:p w14:paraId="2C2BB323" w14:textId="77777777" w:rsidR="002E455A" w:rsidRDefault="002E455A" w:rsidP="00D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NODE ARRAY</w:t>
            </w: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 xml:space="preserve"> A*</w:t>
            </w:r>
          </w:p>
        </w:tc>
        <w:tc>
          <w:tcPr>
            <w:tcW w:w="1796" w:type="dxa"/>
            <w:tcBorders>
              <w:top w:val="single" w:sz="4" w:space="0" w:color="404040" w:themeColor="text1" w:themeTint="BF"/>
            </w:tcBorders>
          </w:tcPr>
          <w:p w14:paraId="238420C1" w14:textId="77777777" w:rsidR="002E455A" w:rsidRDefault="002E455A" w:rsidP="00D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 xml:space="preserve">A* </w:t>
            </w:r>
            <w:r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WITH GOAL BOUNDING</w:t>
            </w:r>
          </w:p>
        </w:tc>
      </w:tr>
      <w:tr w:rsidR="002E455A" w14:paraId="3F7E64D3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935C79D" w14:textId="77777777" w:rsidR="002E455A" w:rsidRPr="004F4958" w:rsidRDefault="002E455A" w:rsidP="00DB11F3">
            <w:pPr>
              <w:jc w:val="center"/>
              <w:rPr>
                <w:bCs/>
                <w:i w:val="0"/>
                <w:iCs w:val="0"/>
              </w:rPr>
            </w:pP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Fill</w:t>
            </w:r>
          </w:p>
        </w:tc>
        <w:tc>
          <w:tcPr>
            <w:tcW w:w="1798" w:type="dxa"/>
          </w:tcPr>
          <w:p w14:paraId="1F37CC9F" w14:textId="43155DF1" w:rsidR="002E455A" w:rsidRPr="007B649C" w:rsidRDefault="007B649C" w:rsidP="007B6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25%</w:t>
            </w:r>
          </w:p>
        </w:tc>
        <w:tc>
          <w:tcPr>
            <w:tcW w:w="1798" w:type="dxa"/>
          </w:tcPr>
          <w:p w14:paraId="3AB1A988" w14:textId="77777777" w:rsidR="002E455A" w:rsidRPr="007B649C" w:rsidRDefault="002E455A" w:rsidP="007B6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4CC1A1F8" w14:textId="02F1662F" w:rsidR="002E455A" w:rsidRPr="007B649C" w:rsidRDefault="007B649C" w:rsidP="007B6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25%</w:t>
            </w:r>
          </w:p>
        </w:tc>
        <w:tc>
          <w:tcPr>
            <w:tcW w:w="1796" w:type="dxa"/>
          </w:tcPr>
          <w:p w14:paraId="3B6F7F96" w14:textId="01E9BB65" w:rsidR="002E455A" w:rsidRPr="007B649C" w:rsidRDefault="007B649C" w:rsidP="007B6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22%</w:t>
            </w:r>
          </w:p>
        </w:tc>
      </w:tr>
      <w:tr w:rsidR="002E455A" w14:paraId="20DDF9CE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EEEC97E" w14:textId="77777777" w:rsidR="002E455A" w:rsidRPr="004F4958" w:rsidRDefault="002E455A" w:rsidP="00DB11F3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N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odes visited</w:t>
            </w:r>
          </w:p>
        </w:tc>
        <w:tc>
          <w:tcPr>
            <w:tcW w:w="1798" w:type="dxa"/>
          </w:tcPr>
          <w:p w14:paraId="59B4D49E" w14:textId="6370EC3E" w:rsidR="002E455A" w:rsidRPr="007B649C" w:rsidRDefault="007B649C" w:rsidP="007B6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1357</w:t>
            </w:r>
          </w:p>
        </w:tc>
        <w:tc>
          <w:tcPr>
            <w:tcW w:w="1798" w:type="dxa"/>
          </w:tcPr>
          <w:p w14:paraId="094D9655" w14:textId="77777777" w:rsidR="002E455A" w:rsidRPr="007B649C" w:rsidRDefault="002E455A" w:rsidP="007B6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008CE1B2" w14:textId="45BC96CB" w:rsidR="002E455A" w:rsidRPr="007B649C" w:rsidRDefault="007B649C" w:rsidP="007B6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1358</w:t>
            </w:r>
          </w:p>
        </w:tc>
        <w:tc>
          <w:tcPr>
            <w:tcW w:w="1796" w:type="dxa"/>
          </w:tcPr>
          <w:p w14:paraId="37BB2096" w14:textId="78A72A51" w:rsidR="002E455A" w:rsidRPr="007B649C" w:rsidRDefault="007B649C" w:rsidP="007B6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1191</w:t>
            </w:r>
          </w:p>
        </w:tc>
      </w:tr>
      <w:tr w:rsidR="002E455A" w14:paraId="45830CB6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EC51492" w14:textId="77777777" w:rsidR="002E455A" w:rsidRPr="004F4958" w:rsidRDefault="002E455A" w:rsidP="00DB11F3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N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odes processed</w:t>
            </w:r>
          </w:p>
        </w:tc>
        <w:tc>
          <w:tcPr>
            <w:tcW w:w="1798" w:type="dxa"/>
          </w:tcPr>
          <w:p w14:paraId="69B322D7" w14:textId="45B6C31E" w:rsidR="002E455A" w:rsidRPr="007B649C" w:rsidRDefault="007B649C" w:rsidP="007B6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1187</w:t>
            </w:r>
          </w:p>
        </w:tc>
        <w:tc>
          <w:tcPr>
            <w:tcW w:w="1798" w:type="dxa"/>
          </w:tcPr>
          <w:p w14:paraId="184C9169" w14:textId="77777777" w:rsidR="002E455A" w:rsidRPr="007B649C" w:rsidRDefault="002E455A" w:rsidP="007B6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4C7333EC" w14:textId="239F10F2" w:rsidR="002E455A" w:rsidRPr="007B649C" w:rsidRDefault="007B649C" w:rsidP="007B6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1199</w:t>
            </w:r>
          </w:p>
        </w:tc>
        <w:tc>
          <w:tcPr>
            <w:tcW w:w="1796" w:type="dxa"/>
          </w:tcPr>
          <w:p w14:paraId="7A9BC936" w14:textId="48B9E40B" w:rsidR="002E455A" w:rsidRPr="007B649C" w:rsidRDefault="007B649C" w:rsidP="007B6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1055</w:t>
            </w:r>
          </w:p>
        </w:tc>
      </w:tr>
      <w:tr w:rsidR="002E455A" w14:paraId="6FB8178B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4F8B71C4" w14:textId="77777777" w:rsidR="002E455A" w:rsidRPr="004F4958" w:rsidRDefault="002E455A" w:rsidP="00DB11F3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M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ax open list size</w:t>
            </w:r>
          </w:p>
        </w:tc>
        <w:tc>
          <w:tcPr>
            <w:tcW w:w="1798" w:type="dxa"/>
          </w:tcPr>
          <w:p w14:paraId="33984944" w14:textId="774DC9F8" w:rsidR="002E455A" w:rsidRPr="007B649C" w:rsidRDefault="007B649C" w:rsidP="007B6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172</w:t>
            </w:r>
          </w:p>
        </w:tc>
        <w:tc>
          <w:tcPr>
            <w:tcW w:w="1798" w:type="dxa"/>
          </w:tcPr>
          <w:p w14:paraId="743F801B" w14:textId="77777777" w:rsidR="002E455A" w:rsidRPr="007B649C" w:rsidRDefault="002E455A" w:rsidP="007B6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432273CF" w14:textId="0D17642B" w:rsidR="002E455A" w:rsidRPr="007B649C" w:rsidRDefault="007B649C" w:rsidP="007B6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169</w:t>
            </w:r>
          </w:p>
        </w:tc>
        <w:tc>
          <w:tcPr>
            <w:tcW w:w="1796" w:type="dxa"/>
          </w:tcPr>
          <w:p w14:paraId="1BC1AA89" w14:textId="0D8CFC32" w:rsidR="002E455A" w:rsidRPr="007B649C" w:rsidRDefault="007B649C" w:rsidP="007B6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144</w:t>
            </w:r>
          </w:p>
        </w:tc>
      </w:tr>
      <w:tr w:rsidR="002E455A" w14:paraId="206020DB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046C1E2B" w14:textId="77777777" w:rsidR="002E455A" w:rsidRPr="004F4958" w:rsidRDefault="002E455A" w:rsidP="00DB11F3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T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otal processing time</w:t>
            </w:r>
          </w:p>
        </w:tc>
        <w:tc>
          <w:tcPr>
            <w:tcW w:w="1798" w:type="dxa"/>
          </w:tcPr>
          <w:p w14:paraId="42CE1609" w14:textId="0B09147D" w:rsidR="002E455A" w:rsidRPr="007B649C" w:rsidRDefault="007B649C" w:rsidP="007B6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1.818</w:t>
            </w:r>
          </w:p>
        </w:tc>
        <w:tc>
          <w:tcPr>
            <w:tcW w:w="1798" w:type="dxa"/>
          </w:tcPr>
          <w:p w14:paraId="77303CDF" w14:textId="77777777" w:rsidR="002E455A" w:rsidRPr="007B649C" w:rsidRDefault="002E455A" w:rsidP="007B6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109C1C8B" w14:textId="3B59EB55" w:rsidR="002E455A" w:rsidRPr="007B649C" w:rsidRDefault="007B649C" w:rsidP="007B6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1.739s</w:t>
            </w:r>
          </w:p>
        </w:tc>
        <w:tc>
          <w:tcPr>
            <w:tcW w:w="1796" w:type="dxa"/>
          </w:tcPr>
          <w:p w14:paraId="4FFFB8C4" w14:textId="03A600F6" w:rsidR="002E455A" w:rsidRPr="007B649C" w:rsidRDefault="007B649C" w:rsidP="007B6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1.573s</w:t>
            </w:r>
          </w:p>
        </w:tc>
      </w:tr>
      <w:tr w:rsidR="002E455A" w14:paraId="75EA2B5F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2D92962" w14:textId="77777777" w:rsidR="002E455A" w:rsidRPr="004F4958" w:rsidRDefault="002E455A" w:rsidP="00DB11F3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P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rocessing time per node</w:t>
            </w:r>
          </w:p>
        </w:tc>
        <w:tc>
          <w:tcPr>
            <w:tcW w:w="1798" w:type="dxa"/>
          </w:tcPr>
          <w:p w14:paraId="00155472" w14:textId="538D28F4" w:rsidR="002E455A" w:rsidRPr="007B649C" w:rsidRDefault="007B649C" w:rsidP="007B6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0.0015s</w:t>
            </w:r>
          </w:p>
        </w:tc>
        <w:tc>
          <w:tcPr>
            <w:tcW w:w="1798" w:type="dxa"/>
          </w:tcPr>
          <w:p w14:paraId="4D554399" w14:textId="77777777" w:rsidR="002E455A" w:rsidRPr="007B649C" w:rsidRDefault="002E455A" w:rsidP="007B6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5B0F2889" w14:textId="3F08455E" w:rsidR="002E455A" w:rsidRPr="007B649C" w:rsidRDefault="007B649C" w:rsidP="007B6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0.0015s</w:t>
            </w:r>
          </w:p>
        </w:tc>
        <w:tc>
          <w:tcPr>
            <w:tcW w:w="1796" w:type="dxa"/>
          </w:tcPr>
          <w:p w14:paraId="6F930315" w14:textId="33EF35CE" w:rsidR="00625047" w:rsidRPr="007B649C" w:rsidRDefault="007B649C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0.0015</w:t>
            </w:r>
            <w:r w:rsidR="00625047">
              <w:rPr>
                <w:rFonts w:asciiTheme="majorHAnsi" w:hAnsiTheme="majorHAnsi" w:cstheme="majorHAnsi"/>
                <w:sz w:val="20"/>
                <w:szCs w:val="20"/>
              </w:rPr>
              <w:t>s</w:t>
            </w:r>
          </w:p>
        </w:tc>
      </w:tr>
      <w:tr w:rsidR="00625047" w14:paraId="5E32C661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C7F2060" w14:textId="0DE4C959" w:rsidR="00625047" w:rsidRDefault="00625047" w:rsidP="00625047">
            <w:pPr>
              <w:jc w:val="center"/>
              <w:rPr>
                <w:bCs/>
                <w:i w:val="0"/>
                <w:iCs w:val="0"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GetBestAndRemove</w:t>
            </w:r>
            <w:proofErr w:type="spellEnd"/>
          </w:p>
        </w:tc>
        <w:tc>
          <w:tcPr>
            <w:tcW w:w="1798" w:type="dxa"/>
          </w:tcPr>
          <w:p w14:paraId="2409C364" w14:textId="77777777" w:rsidR="00625047" w:rsidRPr="007B649C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8" w:type="dxa"/>
          </w:tcPr>
          <w:p w14:paraId="259995DE" w14:textId="77777777" w:rsidR="00625047" w:rsidRPr="007B649C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10172484" w14:textId="77777777" w:rsidR="00625047" w:rsidRPr="007B649C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6" w:type="dxa"/>
          </w:tcPr>
          <w:p w14:paraId="62E09EA3" w14:textId="77777777" w:rsidR="00625047" w:rsidRPr="007B649C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25047" w14:paraId="38437CAA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91ADDB0" w14:textId="101251AA" w:rsidR="00625047" w:rsidRPr="00625047" w:rsidRDefault="00625047" w:rsidP="00625047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AddToOpen</w:t>
            </w:r>
            <w:proofErr w:type="spellEnd"/>
          </w:p>
        </w:tc>
        <w:tc>
          <w:tcPr>
            <w:tcW w:w="1798" w:type="dxa"/>
          </w:tcPr>
          <w:p w14:paraId="56B7719E" w14:textId="77777777" w:rsidR="00625047" w:rsidRPr="007B649C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8" w:type="dxa"/>
          </w:tcPr>
          <w:p w14:paraId="568E9B94" w14:textId="77777777" w:rsidR="00625047" w:rsidRPr="007B649C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37F36D29" w14:textId="77777777" w:rsidR="00625047" w:rsidRPr="007B649C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6" w:type="dxa"/>
          </w:tcPr>
          <w:p w14:paraId="10AF830E" w14:textId="77777777" w:rsidR="00625047" w:rsidRPr="007B649C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25047" w14:paraId="0548B1D3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4B41175" w14:textId="50DAA63F" w:rsidR="00625047" w:rsidRPr="00625047" w:rsidRDefault="00625047" w:rsidP="00625047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SearchInOpen</w:t>
            </w:r>
            <w:proofErr w:type="spellEnd"/>
          </w:p>
        </w:tc>
        <w:tc>
          <w:tcPr>
            <w:tcW w:w="1798" w:type="dxa"/>
          </w:tcPr>
          <w:p w14:paraId="1B0E9856" w14:textId="77777777" w:rsidR="00625047" w:rsidRPr="007B649C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8" w:type="dxa"/>
          </w:tcPr>
          <w:p w14:paraId="19F6E520" w14:textId="77777777" w:rsidR="00625047" w:rsidRPr="007B649C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2FC0B3D9" w14:textId="77777777" w:rsidR="00625047" w:rsidRPr="007B649C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6" w:type="dxa"/>
          </w:tcPr>
          <w:p w14:paraId="0EC060A7" w14:textId="77777777" w:rsidR="00625047" w:rsidRPr="007B649C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25047" w14:paraId="001C2344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74FB124" w14:textId="52819136" w:rsidR="00625047" w:rsidRPr="00625047" w:rsidRDefault="00625047" w:rsidP="00625047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RemoveFromOpen</w:t>
            </w:r>
            <w:proofErr w:type="spellEnd"/>
          </w:p>
        </w:tc>
        <w:tc>
          <w:tcPr>
            <w:tcW w:w="1798" w:type="dxa"/>
          </w:tcPr>
          <w:p w14:paraId="274B95CF" w14:textId="77777777" w:rsidR="00625047" w:rsidRPr="007B649C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8" w:type="dxa"/>
          </w:tcPr>
          <w:p w14:paraId="19BEF6F9" w14:textId="77777777" w:rsidR="00625047" w:rsidRPr="007B649C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4E1580F4" w14:textId="77777777" w:rsidR="00625047" w:rsidRPr="007B649C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6" w:type="dxa"/>
          </w:tcPr>
          <w:p w14:paraId="2A00E9F5" w14:textId="77777777" w:rsidR="00625047" w:rsidRPr="007B649C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25047" w14:paraId="50C0A715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650420B" w14:textId="09D6A29B" w:rsidR="00625047" w:rsidRPr="00625047" w:rsidRDefault="00625047" w:rsidP="00625047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Replace</w:t>
            </w:r>
          </w:p>
        </w:tc>
        <w:tc>
          <w:tcPr>
            <w:tcW w:w="1798" w:type="dxa"/>
          </w:tcPr>
          <w:p w14:paraId="60027171" w14:textId="77777777" w:rsidR="00625047" w:rsidRPr="007B649C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8" w:type="dxa"/>
          </w:tcPr>
          <w:p w14:paraId="58C6E6E6" w14:textId="77777777" w:rsidR="00625047" w:rsidRPr="007B649C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6194E024" w14:textId="77777777" w:rsidR="00625047" w:rsidRPr="007B649C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6" w:type="dxa"/>
          </w:tcPr>
          <w:p w14:paraId="2767B612" w14:textId="77777777" w:rsidR="00625047" w:rsidRPr="007B649C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25047" w14:paraId="02B280AA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412074C0" w14:textId="14FE9D80" w:rsidR="00625047" w:rsidRPr="00625047" w:rsidRDefault="00625047" w:rsidP="00625047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AddToClosed</w:t>
            </w:r>
            <w:proofErr w:type="spellEnd"/>
          </w:p>
        </w:tc>
        <w:tc>
          <w:tcPr>
            <w:tcW w:w="1798" w:type="dxa"/>
          </w:tcPr>
          <w:p w14:paraId="152BBCA0" w14:textId="77777777" w:rsidR="00625047" w:rsidRPr="007B649C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8" w:type="dxa"/>
          </w:tcPr>
          <w:p w14:paraId="49EFF58E" w14:textId="77777777" w:rsidR="00625047" w:rsidRPr="007B649C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15AC219B" w14:textId="77777777" w:rsidR="00625047" w:rsidRPr="007B649C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6" w:type="dxa"/>
          </w:tcPr>
          <w:p w14:paraId="0791E2B2" w14:textId="77777777" w:rsidR="00625047" w:rsidRPr="007B649C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25047" w14:paraId="01DD75BD" w14:textId="77777777" w:rsidTr="00B22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17B5906" w14:textId="27FA8484" w:rsidR="00625047" w:rsidRPr="00625047" w:rsidRDefault="00625047" w:rsidP="00625047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SearchInClosed</w:t>
            </w:r>
            <w:proofErr w:type="spellEnd"/>
          </w:p>
        </w:tc>
        <w:tc>
          <w:tcPr>
            <w:tcW w:w="1798" w:type="dxa"/>
          </w:tcPr>
          <w:p w14:paraId="241329A0" w14:textId="77777777" w:rsidR="00625047" w:rsidRPr="007B649C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8" w:type="dxa"/>
          </w:tcPr>
          <w:p w14:paraId="0E30AF14" w14:textId="77777777" w:rsidR="00625047" w:rsidRPr="007B649C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7CB93E78" w14:textId="77777777" w:rsidR="00625047" w:rsidRPr="007B649C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6" w:type="dxa"/>
          </w:tcPr>
          <w:p w14:paraId="699E883D" w14:textId="77777777" w:rsidR="00625047" w:rsidRPr="007B649C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25047" w14:paraId="67FEBC47" w14:textId="77777777" w:rsidTr="00B22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9548B69" w14:textId="3289EDE6" w:rsidR="00625047" w:rsidRPr="00625047" w:rsidRDefault="00625047" w:rsidP="00625047">
            <w:pPr>
              <w:jc w:val="center"/>
              <w:rPr>
                <w:rFonts w:cstheme="majorHAnsi"/>
                <w:bCs/>
                <w:color w:val="404040" w:themeColor="text1" w:themeTint="BF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RemoveFromClosed</w:t>
            </w:r>
            <w:proofErr w:type="spellEnd"/>
          </w:p>
        </w:tc>
        <w:tc>
          <w:tcPr>
            <w:tcW w:w="1798" w:type="dxa"/>
          </w:tcPr>
          <w:p w14:paraId="1B751224" w14:textId="77777777" w:rsidR="00625047" w:rsidRPr="007B649C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8" w:type="dxa"/>
          </w:tcPr>
          <w:p w14:paraId="75459E21" w14:textId="77777777" w:rsidR="00625047" w:rsidRPr="007B649C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2" w:type="dxa"/>
            <w:gridSpan w:val="2"/>
          </w:tcPr>
          <w:p w14:paraId="0AD05AE4" w14:textId="77777777" w:rsidR="00625047" w:rsidRPr="007B649C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796" w:type="dxa"/>
          </w:tcPr>
          <w:p w14:paraId="763B9CE4" w14:textId="77777777" w:rsidR="00625047" w:rsidRPr="007B649C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1D75E10F" w14:textId="77777777" w:rsidR="00B221D7" w:rsidRDefault="00B221D7" w:rsidP="00B221D7">
      <w:pPr>
        <w:spacing w:before="0" w:after="0" w:line="240" w:lineRule="auto"/>
        <w:jc w:val="both"/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</w:pPr>
    </w:p>
    <w:p w14:paraId="060A5A02" w14:textId="305CFB73" w:rsidR="002F59DE" w:rsidRPr="00B221D7" w:rsidRDefault="00B221D7" w:rsidP="00B221D7">
      <w:pPr>
        <w:spacing w:before="0" w:after="0" w:line="240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  <w:t xml:space="preserve">TEST CASE </w:t>
      </w:r>
      <w:r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  <w:t>6</w:t>
      </w:r>
      <w:r w:rsidRPr="00B221D7"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  <w:t>:</w:t>
      </w:r>
    </w:p>
    <w:tbl>
      <w:tblPr>
        <w:tblStyle w:val="PlainTable51"/>
        <w:tblW w:w="0" w:type="auto"/>
        <w:tblLook w:val="04A0" w:firstRow="1" w:lastRow="0" w:firstColumn="1" w:lastColumn="0" w:noHBand="0" w:noVBand="1"/>
      </w:tblPr>
      <w:tblGrid>
        <w:gridCol w:w="1842"/>
        <w:gridCol w:w="1798"/>
        <w:gridCol w:w="1798"/>
        <w:gridCol w:w="259"/>
        <w:gridCol w:w="1533"/>
        <w:gridCol w:w="1796"/>
      </w:tblGrid>
      <w:tr w:rsidR="00905223" w14:paraId="54DC0437" w14:textId="77777777" w:rsidTr="002F5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tcBorders>
              <w:top w:val="single" w:sz="4" w:space="0" w:color="404040" w:themeColor="text1" w:themeTint="BF"/>
            </w:tcBorders>
          </w:tcPr>
          <w:p w14:paraId="2F2EE56D" w14:textId="77777777" w:rsidR="00905223" w:rsidRDefault="00905223" w:rsidP="00DB11F3"/>
        </w:tc>
        <w:tc>
          <w:tcPr>
            <w:tcW w:w="1798" w:type="dxa"/>
            <w:tcBorders>
              <w:top w:val="single" w:sz="4" w:space="0" w:color="404040" w:themeColor="text1" w:themeTint="BF"/>
            </w:tcBorders>
          </w:tcPr>
          <w:p w14:paraId="352441CB" w14:textId="77777777" w:rsidR="00905223" w:rsidRPr="004F4958" w:rsidRDefault="00905223" w:rsidP="00D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 w:val="0"/>
                <w:iCs w:val="0"/>
                <w:sz w:val="20"/>
                <w:szCs w:val="20"/>
              </w:rPr>
            </w:pP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TRADIOTIONAL A* (NO TIE BREAKING)</w:t>
            </w:r>
          </w:p>
        </w:tc>
        <w:tc>
          <w:tcPr>
            <w:tcW w:w="2057" w:type="dxa"/>
            <w:gridSpan w:val="2"/>
            <w:tcBorders>
              <w:top w:val="single" w:sz="4" w:space="0" w:color="404040" w:themeColor="text1" w:themeTint="BF"/>
            </w:tcBorders>
          </w:tcPr>
          <w:p w14:paraId="4AFCCF41" w14:textId="77777777" w:rsidR="00905223" w:rsidRPr="004F4958" w:rsidRDefault="00905223" w:rsidP="00D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 w:val="0"/>
                <w:iCs w:val="0"/>
              </w:rPr>
            </w:pP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TRADIOTIONAL A* (</w:t>
            </w:r>
            <w:r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WITH</w:t>
            </w: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 xml:space="preserve"> TIE BREAKING)</w:t>
            </w:r>
          </w:p>
        </w:tc>
        <w:tc>
          <w:tcPr>
            <w:tcW w:w="1533" w:type="dxa"/>
            <w:tcBorders>
              <w:top w:val="single" w:sz="4" w:space="0" w:color="404040" w:themeColor="text1" w:themeTint="BF"/>
            </w:tcBorders>
          </w:tcPr>
          <w:p w14:paraId="5FA7C787" w14:textId="77777777" w:rsidR="00905223" w:rsidRDefault="00905223" w:rsidP="00D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NODE ARRAY</w:t>
            </w: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 xml:space="preserve"> A*</w:t>
            </w:r>
          </w:p>
        </w:tc>
        <w:tc>
          <w:tcPr>
            <w:tcW w:w="1796" w:type="dxa"/>
            <w:tcBorders>
              <w:top w:val="single" w:sz="4" w:space="0" w:color="404040" w:themeColor="text1" w:themeTint="BF"/>
            </w:tcBorders>
          </w:tcPr>
          <w:p w14:paraId="429E7ADB" w14:textId="77777777" w:rsidR="00905223" w:rsidRDefault="00905223" w:rsidP="00DB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4958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 xml:space="preserve">A* </w:t>
            </w:r>
            <w:r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WITH GOAL BOUNDING</w:t>
            </w:r>
          </w:p>
        </w:tc>
      </w:tr>
      <w:tr w:rsidR="00905223" w14:paraId="618FF543" w14:textId="77777777" w:rsidTr="00625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79A97F6" w14:textId="77777777" w:rsidR="00905223" w:rsidRPr="004F4958" w:rsidRDefault="00905223" w:rsidP="00DB11F3">
            <w:pPr>
              <w:jc w:val="center"/>
              <w:rPr>
                <w:bCs/>
                <w:i w:val="0"/>
                <w:iCs w:val="0"/>
              </w:rPr>
            </w:pP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Fill</w:t>
            </w:r>
          </w:p>
        </w:tc>
        <w:tc>
          <w:tcPr>
            <w:tcW w:w="1798" w:type="dxa"/>
          </w:tcPr>
          <w:p w14:paraId="20C47403" w14:textId="6AA93A2E" w:rsidR="00905223" w:rsidRPr="007B649C" w:rsidRDefault="00C90783" w:rsidP="00DB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45</w:t>
            </w:r>
            <w:r w:rsidR="00905223" w:rsidRPr="007B649C"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</w:tc>
        <w:tc>
          <w:tcPr>
            <w:tcW w:w="1798" w:type="dxa"/>
          </w:tcPr>
          <w:p w14:paraId="2BA3610C" w14:textId="77777777" w:rsidR="00905223" w:rsidRPr="007B649C" w:rsidRDefault="00905223" w:rsidP="00DB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35CEC78D" w14:textId="4DF39A45" w:rsidR="00905223" w:rsidRPr="007B649C" w:rsidRDefault="00B221D7" w:rsidP="00DB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45</w:t>
            </w:r>
            <w:r w:rsidR="00905223" w:rsidRPr="007B649C"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</w:tc>
        <w:tc>
          <w:tcPr>
            <w:tcW w:w="1796" w:type="dxa"/>
          </w:tcPr>
          <w:p w14:paraId="58CA3CEB" w14:textId="03108508" w:rsidR="00905223" w:rsidRPr="007B649C" w:rsidRDefault="00B221D7" w:rsidP="00DB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38</w:t>
            </w:r>
            <w:r w:rsidR="00905223" w:rsidRPr="007B649C"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</w:tc>
      </w:tr>
      <w:tr w:rsidR="00905223" w14:paraId="60AE7419" w14:textId="77777777" w:rsidTr="00625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AC0E8C6" w14:textId="77777777" w:rsidR="00905223" w:rsidRPr="004F4958" w:rsidRDefault="00905223" w:rsidP="00DB11F3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N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odes visited</w:t>
            </w:r>
          </w:p>
        </w:tc>
        <w:tc>
          <w:tcPr>
            <w:tcW w:w="1798" w:type="dxa"/>
          </w:tcPr>
          <w:p w14:paraId="05AEE12E" w14:textId="48BE2614" w:rsidR="00905223" w:rsidRPr="007B649C" w:rsidRDefault="00C90783" w:rsidP="00DB1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2382</w:t>
            </w:r>
          </w:p>
        </w:tc>
        <w:tc>
          <w:tcPr>
            <w:tcW w:w="1798" w:type="dxa"/>
          </w:tcPr>
          <w:p w14:paraId="21014EBF" w14:textId="77777777" w:rsidR="00905223" w:rsidRPr="007B649C" w:rsidRDefault="00905223" w:rsidP="00DB1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4A36AF3B" w14:textId="4B60661C" w:rsidR="00905223" w:rsidRPr="007B649C" w:rsidRDefault="00B221D7" w:rsidP="00DB1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2383</w:t>
            </w:r>
          </w:p>
        </w:tc>
        <w:tc>
          <w:tcPr>
            <w:tcW w:w="1796" w:type="dxa"/>
          </w:tcPr>
          <w:p w14:paraId="2EED4CF7" w14:textId="0F4F8C06" w:rsidR="00905223" w:rsidRPr="007B649C" w:rsidRDefault="00B221D7" w:rsidP="00DB1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2057</w:t>
            </w:r>
          </w:p>
        </w:tc>
      </w:tr>
      <w:tr w:rsidR="00905223" w14:paraId="4792BC3A" w14:textId="77777777" w:rsidTr="00625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FA8D127" w14:textId="77777777" w:rsidR="00905223" w:rsidRPr="004F4958" w:rsidRDefault="00905223" w:rsidP="00DB11F3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N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odes processed</w:t>
            </w:r>
          </w:p>
        </w:tc>
        <w:tc>
          <w:tcPr>
            <w:tcW w:w="1798" w:type="dxa"/>
          </w:tcPr>
          <w:p w14:paraId="2A6C987D" w14:textId="2D686354" w:rsidR="00905223" w:rsidRPr="007B649C" w:rsidRDefault="00C90783" w:rsidP="00DB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</w:t>
            </w:r>
            <w:r w:rsidR="00B221D7">
              <w:rPr>
                <w:rFonts w:asciiTheme="majorHAnsi" w:hAnsiTheme="majorHAnsi" w:cstheme="majorHAnsi"/>
                <w:sz w:val="20"/>
                <w:szCs w:val="20"/>
              </w:rPr>
              <w:t>31</w:t>
            </w:r>
          </w:p>
        </w:tc>
        <w:tc>
          <w:tcPr>
            <w:tcW w:w="1798" w:type="dxa"/>
          </w:tcPr>
          <w:p w14:paraId="2322CCA7" w14:textId="77777777" w:rsidR="00905223" w:rsidRPr="007B649C" w:rsidRDefault="00905223" w:rsidP="00DB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0911E2F6" w14:textId="749E94A6" w:rsidR="00905223" w:rsidRPr="007B649C" w:rsidRDefault="00B221D7" w:rsidP="00DB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2242</w:t>
            </w:r>
          </w:p>
        </w:tc>
        <w:tc>
          <w:tcPr>
            <w:tcW w:w="1796" w:type="dxa"/>
          </w:tcPr>
          <w:p w14:paraId="0E3CA500" w14:textId="2FB1EB6E" w:rsidR="00905223" w:rsidRPr="007B649C" w:rsidRDefault="00905223" w:rsidP="00DB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="00B221D7">
              <w:rPr>
                <w:rFonts w:asciiTheme="majorHAnsi" w:hAnsiTheme="majorHAnsi" w:cstheme="majorHAnsi"/>
                <w:sz w:val="20"/>
                <w:szCs w:val="20"/>
              </w:rPr>
              <w:t>943</w:t>
            </w:r>
          </w:p>
        </w:tc>
      </w:tr>
      <w:tr w:rsidR="00905223" w14:paraId="51229303" w14:textId="77777777" w:rsidTr="00625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34BE4FE" w14:textId="77777777" w:rsidR="00905223" w:rsidRPr="004F4958" w:rsidRDefault="00905223" w:rsidP="00DB11F3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M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ax open list size</w:t>
            </w:r>
          </w:p>
        </w:tc>
        <w:tc>
          <w:tcPr>
            <w:tcW w:w="1798" w:type="dxa"/>
          </w:tcPr>
          <w:p w14:paraId="719CE200" w14:textId="23F0EDFF" w:rsidR="00905223" w:rsidRPr="007B649C" w:rsidRDefault="00905223" w:rsidP="00DB1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="00C90783">
              <w:rPr>
                <w:rFonts w:asciiTheme="majorHAnsi" w:hAnsiTheme="majorHAnsi" w:cstheme="majorHAnsi"/>
                <w:sz w:val="20"/>
                <w:szCs w:val="20"/>
              </w:rPr>
              <w:t>56</w:t>
            </w:r>
          </w:p>
        </w:tc>
        <w:tc>
          <w:tcPr>
            <w:tcW w:w="1798" w:type="dxa"/>
          </w:tcPr>
          <w:p w14:paraId="2A971243" w14:textId="77777777" w:rsidR="00905223" w:rsidRPr="007B649C" w:rsidRDefault="00905223" w:rsidP="00DB1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00A45C5A" w14:textId="11989342" w:rsidR="00905223" w:rsidRPr="007B649C" w:rsidRDefault="00905223" w:rsidP="00DB1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="00B221D7">
              <w:rPr>
                <w:rFonts w:asciiTheme="majorHAnsi" w:hAnsiTheme="majorHAnsi" w:cstheme="majorHAnsi"/>
                <w:sz w:val="20"/>
                <w:szCs w:val="20"/>
              </w:rPr>
              <w:t>57</w:t>
            </w:r>
          </w:p>
        </w:tc>
        <w:tc>
          <w:tcPr>
            <w:tcW w:w="1796" w:type="dxa"/>
          </w:tcPr>
          <w:p w14:paraId="3C778B2A" w14:textId="55A0F8A8" w:rsidR="00905223" w:rsidRPr="007B649C" w:rsidRDefault="00905223" w:rsidP="00DB1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="00B221D7">
              <w:rPr>
                <w:rFonts w:asciiTheme="majorHAnsi" w:hAnsiTheme="majorHAnsi" w:cstheme="majorHAnsi"/>
                <w:sz w:val="20"/>
                <w:szCs w:val="20"/>
              </w:rPr>
              <w:t>30</w:t>
            </w:r>
          </w:p>
        </w:tc>
      </w:tr>
      <w:tr w:rsidR="00905223" w14:paraId="11293829" w14:textId="77777777" w:rsidTr="00625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66ECDB5" w14:textId="77777777" w:rsidR="00905223" w:rsidRPr="004F4958" w:rsidRDefault="00905223" w:rsidP="00DB11F3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T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otal processing time</w:t>
            </w:r>
          </w:p>
        </w:tc>
        <w:tc>
          <w:tcPr>
            <w:tcW w:w="1798" w:type="dxa"/>
          </w:tcPr>
          <w:p w14:paraId="53D656A5" w14:textId="38707C68" w:rsidR="00905223" w:rsidRPr="007B649C" w:rsidRDefault="00C90783" w:rsidP="00DB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3.</w:t>
            </w:r>
            <w:r w:rsidR="00B221D7">
              <w:rPr>
                <w:rFonts w:asciiTheme="majorHAnsi" w:hAnsiTheme="majorHAnsi" w:cstheme="majorHAnsi"/>
                <w:sz w:val="20"/>
                <w:szCs w:val="20"/>
              </w:rPr>
              <w:t>285</w:t>
            </w:r>
          </w:p>
        </w:tc>
        <w:tc>
          <w:tcPr>
            <w:tcW w:w="1798" w:type="dxa"/>
          </w:tcPr>
          <w:p w14:paraId="60C6D321" w14:textId="77777777" w:rsidR="00905223" w:rsidRPr="007B649C" w:rsidRDefault="00905223" w:rsidP="00DB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469E7500" w14:textId="7A4D7CC6" w:rsidR="00905223" w:rsidRPr="007B649C" w:rsidRDefault="00B221D7" w:rsidP="00DB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2.961</w:t>
            </w:r>
            <w:r w:rsidR="00905223" w:rsidRPr="007B649C">
              <w:rPr>
                <w:rFonts w:asciiTheme="majorHAnsi" w:hAnsiTheme="majorHAnsi" w:cstheme="majorHAnsi"/>
                <w:sz w:val="20"/>
                <w:szCs w:val="20"/>
              </w:rPr>
              <w:t>s</w:t>
            </w:r>
          </w:p>
        </w:tc>
        <w:tc>
          <w:tcPr>
            <w:tcW w:w="1796" w:type="dxa"/>
          </w:tcPr>
          <w:p w14:paraId="47FB5CF0" w14:textId="1AE5B0D2" w:rsidR="00905223" w:rsidRPr="007B649C" w:rsidRDefault="00B221D7" w:rsidP="00DB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2.548</w:t>
            </w:r>
            <w:r w:rsidR="00905223" w:rsidRPr="007B649C">
              <w:rPr>
                <w:rFonts w:asciiTheme="majorHAnsi" w:hAnsiTheme="majorHAnsi" w:cstheme="majorHAnsi"/>
                <w:sz w:val="20"/>
                <w:szCs w:val="20"/>
              </w:rPr>
              <w:t>s</w:t>
            </w:r>
          </w:p>
        </w:tc>
      </w:tr>
      <w:tr w:rsidR="00905223" w14:paraId="51144DC8" w14:textId="77777777" w:rsidTr="00625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55C2F9E" w14:textId="77777777" w:rsidR="00905223" w:rsidRPr="004F4958" w:rsidRDefault="00905223" w:rsidP="00DB11F3">
            <w:pPr>
              <w:jc w:val="center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  <w:color w:val="404040" w:themeColor="text1" w:themeTint="BF"/>
                <w:sz w:val="20"/>
              </w:rPr>
              <w:t>P</w:t>
            </w:r>
            <w:r w:rsidRPr="004F4958">
              <w:rPr>
                <w:bCs/>
                <w:i w:val="0"/>
                <w:iCs w:val="0"/>
                <w:color w:val="404040" w:themeColor="text1" w:themeTint="BF"/>
                <w:sz w:val="20"/>
              </w:rPr>
              <w:t>rocessing time per node</w:t>
            </w:r>
          </w:p>
        </w:tc>
        <w:tc>
          <w:tcPr>
            <w:tcW w:w="1798" w:type="dxa"/>
          </w:tcPr>
          <w:p w14:paraId="6C9BBF79" w14:textId="5D8976E6" w:rsidR="00905223" w:rsidRPr="007B649C" w:rsidRDefault="00905223" w:rsidP="00DB1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0.001</w:t>
            </w:r>
            <w:r w:rsidR="00B221D7"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s</w:t>
            </w:r>
          </w:p>
        </w:tc>
        <w:tc>
          <w:tcPr>
            <w:tcW w:w="1798" w:type="dxa"/>
          </w:tcPr>
          <w:p w14:paraId="2E0D878F" w14:textId="77777777" w:rsidR="00905223" w:rsidRPr="007B649C" w:rsidRDefault="00905223" w:rsidP="00DB1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58164380" w14:textId="0EA22058" w:rsidR="00905223" w:rsidRPr="007B649C" w:rsidRDefault="00905223" w:rsidP="00DB1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0.001</w:t>
            </w:r>
            <w:r w:rsidR="00B221D7"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s</w:t>
            </w:r>
          </w:p>
        </w:tc>
        <w:tc>
          <w:tcPr>
            <w:tcW w:w="1796" w:type="dxa"/>
          </w:tcPr>
          <w:p w14:paraId="69287B6F" w14:textId="0DC47301" w:rsidR="00905223" w:rsidRPr="007B649C" w:rsidRDefault="00905223" w:rsidP="00DB1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0.001</w:t>
            </w:r>
            <w:r w:rsidR="00B221D7"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Pr="007B649C">
              <w:rPr>
                <w:rFonts w:asciiTheme="majorHAnsi" w:hAnsiTheme="majorHAnsi" w:cstheme="majorHAnsi"/>
                <w:sz w:val="20"/>
                <w:szCs w:val="20"/>
              </w:rPr>
              <w:t>s</w:t>
            </w:r>
          </w:p>
        </w:tc>
      </w:tr>
      <w:tr w:rsidR="00625047" w14:paraId="43FDABA5" w14:textId="77777777" w:rsidTr="00625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6E1F2DC" w14:textId="1329D944" w:rsidR="00625047" w:rsidRPr="00625047" w:rsidRDefault="00625047" w:rsidP="00625047">
            <w:pPr>
              <w:jc w:val="center"/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GetBestAndRemove</w:t>
            </w:r>
            <w:proofErr w:type="spellEnd"/>
          </w:p>
        </w:tc>
        <w:tc>
          <w:tcPr>
            <w:tcW w:w="1798" w:type="dxa"/>
          </w:tcPr>
          <w:p w14:paraId="752EA940" w14:textId="434B8446" w:rsidR="00625047" w:rsidRPr="00625047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8" w:type="dxa"/>
          </w:tcPr>
          <w:p w14:paraId="1A1FF975" w14:textId="77777777" w:rsidR="00625047" w:rsidRPr="00625047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57B1C50F" w14:textId="77777777" w:rsidR="00625047" w:rsidRPr="00625047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6" w:type="dxa"/>
          </w:tcPr>
          <w:p w14:paraId="59E1BC32" w14:textId="77777777" w:rsidR="00625047" w:rsidRPr="00625047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25047" w14:paraId="3D411791" w14:textId="77777777" w:rsidTr="00625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0A167D2B" w14:textId="72E46AFA" w:rsidR="00625047" w:rsidRPr="00625047" w:rsidRDefault="00625047" w:rsidP="00625047">
            <w:pPr>
              <w:jc w:val="center"/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AddToOpen</w:t>
            </w:r>
            <w:proofErr w:type="spellEnd"/>
          </w:p>
        </w:tc>
        <w:tc>
          <w:tcPr>
            <w:tcW w:w="1798" w:type="dxa"/>
          </w:tcPr>
          <w:p w14:paraId="1BCC9990" w14:textId="77777777" w:rsidR="00625047" w:rsidRPr="00625047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8" w:type="dxa"/>
          </w:tcPr>
          <w:p w14:paraId="132BF2F8" w14:textId="77777777" w:rsidR="00625047" w:rsidRPr="00625047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1814DCC7" w14:textId="77777777" w:rsidR="00625047" w:rsidRPr="00625047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6" w:type="dxa"/>
          </w:tcPr>
          <w:p w14:paraId="7366791C" w14:textId="77777777" w:rsidR="00625047" w:rsidRPr="00625047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25047" w14:paraId="7BE3212F" w14:textId="77777777" w:rsidTr="00625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9F3801C" w14:textId="1EF9C9CC" w:rsidR="00625047" w:rsidRPr="00625047" w:rsidRDefault="00625047" w:rsidP="00625047">
            <w:pPr>
              <w:jc w:val="center"/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SearchInOpen</w:t>
            </w:r>
            <w:proofErr w:type="spellEnd"/>
          </w:p>
        </w:tc>
        <w:tc>
          <w:tcPr>
            <w:tcW w:w="1798" w:type="dxa"/>
          </w:tcPr>
          <w:p w14:paraId="2D866161" w14:textId="77777777" w:rsidR="00625047" w:rsidRPr="00625047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8" w:type="dxa"/>
          </w:tcPr>
          <w:p w14:paraId="17528A5A" w14:textId="77777777" w:rsidR="00625047" w:rsidRPr="00625047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54925671" w14:textId="77777777" w:rsidR="00625047" w:rsidRPr="00625047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6" w:type="dxa"/>
          </w:tcPr>
          <w:p w14:paraId="0D0B0C4A" w14:textId="77777777" w:rsidR="00625047" w:rsidRPr="00625047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25047" w14:paraId="506E31E3" w14:textId="77777777" w:rsidTr="00625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E297B1C" w14:textId="703945B2" w:rsidR="00625047" w:rsidRPr="00625047" w:rsidRDefault="00625047" w:rsidP="00625047">
            <w:pPr>
              <w:jc w:val="center"/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RemoveFromOpen</w:t>
            </w:r>
            <w:proofErr w:type="spellEnd"/>
          </w:p>
        </w:tc>
        <w:tc>
          <w:tcPr>
            <w:tcW w:w="1798" w:type="dxa"/>
          </w:tcPr>
          <w:p w14:paraId="4864C92C" w14:textId="77777777" w:rsidR="00625047" w:rsidRPr="00625047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8" w:type="dxa"/>
          </w:tcPr>
          <w:p w14:paraId="5D867B51" w14:textId="77777777" w:rsidR="00625047" w:rsidRPr="00625047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0B35C691" w14:textId="77777777" w:rsidR="00625047" w:rsidRPr="00625047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6" w:type="dxa"/>
          </w:tcPr>
          <w:p w14:paraId="290F70FC" w14:textId="77777777" w:rsidR="00625047" w:rsidRPr="00625047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25047" w14:paraId="18EDAFDB" w14:textId="77777777" w:rsidTr="00625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4CE05A71" w14:textId="253356A0" w:rsidR="00625047" w:rsidRPr="00625047" w:rsidRDefault="00625047" w:rsidP="00625047">
            <w:pPr>
              <w:jc w:val="center"/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</w:pPr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Replace</w:t>
            </w:r>
          </w:p>
        </w:tc>
        <w:tc>
          <w:tcPr>
            <w:tcW w:w="1798" w:type="dxa"/>
          </w:tcPr>
          <w:p w14:paraId="55FA7605" w14:textId="77777777" w:rsidR="00625047" w:rsidRPr="00625047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8" w:type="dxa"/>
          </w:tcPr>
          <w:p w14:paraId="048E76E9" w14:textId="77777777" w:rsidR="00625047" w:rsidRPr="00625047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68747AFF" w14:textId="77777777" w:rsidR="00625047" w:rsidRPr="00625047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6" w:type="dxa"/>
          </w:tcPr>
          <w:p w14:paraId="579F64DF" w14:textId="77777777" w:rsidR="00625047" w:rsidRPr="00625047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25047" w14:paraId="32ECD789" w14:textId="77777777" w:rsidTr="00625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25C8507" w14:textId="0A434500" w:rsidR="00625047" w:rsidRPr="00625047" w:rsidRDefault="00625047" w:rsidP="00625047">
            <w:pPr>
              <w:jc w:val="center"/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AddToClosed</w:t>
            </w:r>
            <w:proofErr w:type="spellEnd"/>
          </w:p>
        </w:tc>
        <w:tc>
          <w:tcPr>
            <w:tcW w:w="1798" w:type="dxa"/>
          </w:tcPr>
          <w:p w14:paraId="12683CA1" w14:textId="77777777" w:rsidR="00625047" w:rsidRPr="00625047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8" w:type="dxa"/>
          </w:tcPr>
          <w:p w14:paraId="43EAB338" w14:textId="77777777" w:rsidR="00625047" w:rsidRPr="00625047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1DEA572B" w14:textId="77777777" w:rsidR="00625047" w:rsidRPr="00625047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6" w:type="dxa"/>
          </w:tcPr>
          <w:p w14:paraId="421ECEB5" w14:textId="77777777" w:rsidR="00625047" w:rsidRPr="00625047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25047" w14:paraId="7BF8981F" w14:textId="77777777" w:rsidTr="00625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E313E54" w14:textId="60F8B90A" w:rsidR="00625047" w:rsidRPr="00625047" w:rsidRDefault="00625047" w:rsidP="00625047">
            <w:pPr>
              <w:jc w:val="center"/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SearchInClosed</w:t>
            </w:r>
            <w:proofErr w:type="spellEnd"/>
          </w:p>
        </w:tc>
        <w:tc>
          <w:tcPr>
            <w:tcW w:w="1798" w:type="dxa"/>
          </w:tcPr>
          <w:p w14:paraId="4231209D" w14:textId="77777777" w:rsidR="00625047" w:rsidRPr="00625047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8" w:type="dxa"/>
          </w:tcPr>
          <w:p w14:paraId="71BD09DD" w14:textId="77777777" w:rsidR="00625047" w:rsidRPr="00625047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7C305386" w14:textId="77777777" w:rsidR="00625047" w:rsidRPr="00625047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6" w:type="dxa"/>
          </w:tcPr>
          <w:p w14:paraId="65013FC7" w14:textId="77777777" w:rsidR="00625047" w:rsidRPr="00625047" w:rsidRDefault="00625047" w:rsidP="006250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25047" w14:paraId="2A2BAA96" w14:textId="77777777" w:rsidTr="00625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F0A63D6" w14:textId="54A9490D" w:rsidR="00625047" w:rsidRPr="00625047" w:rsidRDefault="00625047" w:rsidP="00625047">
            <w:pPr>
              <w:jc w:val="center"/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</w:pPr>
            <w:proofErr w:type="spellStart"/>
            <w:r w:rsidRPr="00625047">
              <w:rPr>
                <w:rFonts w:cstheme="majorHAnsi"/>
                <w:bCs/>
                <w:i w:val="0"/>
                <w:iCs w:val="0"/>
                <w:color w:val="404040" w:themeColor="text1" w:themeTint="BF"/>
                <w:sz w:val="20"/>
                <w:szCs w:val="20"/>
              </w:rPr>
              <w:t>RemoveFromClosed</w:t>
            </w:r>
            <w:proofErr w:type="spellEnd"/>
          </w:p>
        </w:tc>
        <w:tc>
          <w:tcPr>
            <w:tcW w:w="1798" w:type="dxa"/>
          </w:tcPr>
          <w:p w14:paraId="7CA4FDC7" w14:textId="77777777" w:rsidR="00625047" w:rsidRPr="00625047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8" w:type="dxa"/>
          </w:tcPr>
          <w:p w14:paraId="60A8B101" w14:textId="77777777" w:rsidR="00625047" w:rsidRPr="00625047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429B5AFD" w14:textId="77777777" w:rsidR="00625047" w:rsidRPr="00625047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6" w:type="dxa"/>
          </w:tcPr>
          <w:p w14:paraId="5CFE7DC4" w14:textId="77777777" w:rsidR="00625047" w:rsidRPr="00625047" w:rsidRDefault="00625047" w:rsidP="006250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4453C80" w14:textId="77777777" w:rsidR="00905223" w:rsidRDefault="00905223" w:rsidP="004F4958">
      <w:pPr>
        <w:spacing w:before="0" w:after="0" w:line="240" w:lineRule="auto"/>
        <w:jc w:val="both"/>
      </w:pPr>
    </w:p>
    <w:p w14:paraId="4170549D" w14:textId="5F7D4825" w:rsidR="00BD2FE8" w:rsidRDefault="00BD2FE8" w:rsidP="00BD2FE8">
      <w:pPr>
        <w:pStyle w:val="Heading2"/>
        <w:jc w:val="both"/>
        <w:rPr>
          <w:b/>
          <w:sz w:val="28"/>
          <w:szCs w:val="28"/>
          <w:lang w:val="pt-PT"/>
        </w:rPr>
      </w:pPr>
    </w:p>
    <w:p w14:paraId="4BDAB055" w14:textId="1FAB8DC3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136A465D" w14:textId="6F1A0D10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4144299D" w14:textId="6EFD4B91" w:rsidR="002C55F3" w:rsidRDefault="002C55F3" w:rsidP="00B221D7">
      <w:pPr>
        <w:spacing w:before="0" w:after="0" w:line="240" w:lineRule="auto"/>
        <w:jc w:val="both"/>
        <w:rPr>
          <w:rFonts w:asciiTheme="majorHAnsi" w:hAnsiTheme="majorHAnsi" w:cstheme="majorHAnsi"/>
          <w:sz w:val="22"/>
          <w:szCs w:val="22"/>
        </w:rPr>
      </w:pPr>
    </w:p>
    <w:p w14:paraId="0648EA39" w14:textId="364E3997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72042820" w14:textId="24843E66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005AA2C1" w14:textId="776C270B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0B22D001" w14:textId="51926558" w:rsidR="00B221D7" w:rsidRDefault="00B221D7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7846B689" w14:textId="4BD5903E" w:rsidR="00B221D7" w:rsidRDefault="00B221D7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5B0B78B5" w14:textId="77777777" w:rsidR="00B221D7" w:rsidRDefault="00B221D7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34B34119" w14:textId="77777777" w:rsidR="00B221D7" w:rsidRDefault="00B221D7" w:rsidP="00B221D7">
      <w:pPr>
        <w:spacing w:before="0" w:after="0" w:line="240" w:lineRule="auto"/>
        <w:jc w:val="both"/>
        <w:rPr>
          <w:rFonts w:asciiTheme="majorHAnsi" w:hAnsiTheme="majorHAnsi" w:cstheme="majorHAnsi"/>
          <w:sz w:val="22"/>
          <w:szCs w:val="22"/>
        </w:rPr>
      </w:pPr>
    </w:p>
    <w:p w14:paraId="4E0F3F91" w14:textId="722C9DEB" w:rsidR="002C55F3" w:rsidRPr="00B221D7" w:rsidRDefault="00B221D7" w:rsidP="00B221D7">
      <w:pPr>
        <w:spacing w:before="0" w:after="0" w:line="24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B221D7">
        <w:rPr>
          <w:rFonts w:asciiTheme="majorHAnsi" w:hAnsiTheme="majorHAnsi" w:cstheme="majorHAnsi"/>
          <w:b/>
          <w:color w:val="2683C6" w:themeColor="accent2"/>
          <w:sz w:val="28"/>
          <w:szCs w:val="28"/>
          <w:lang w:val="pt-PT"/>
        </w:rPr>
        <w:lastRenderedPageBreak/>
        <w:t>ALGORITHM ANALYSIS AND COMPARISON:</w:t>
      </w:r>
    </w:p>
    <w:p w14:paraId="257730E0" w14:textId="689AD657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5BE86BF5" w14:textId="77777777" w:rsidR="001D29C8" w:rsidRPr="00BD2FE8" w:rsidRDefault="001D29C8" w:rsidP="001D29C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Lorem ipsum lorem ipsum</w:t>
      </w:r>
      <w:r w:rsidRPr="00DA7E70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Lorem ipsum lorem ipsum</w:t>
      </w:r>
      <w:r w:rsidRPr="00DA7E70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Lorem ipsum lorem ipsum</w:t>
      </w:r>
      <w:r w:rsidRPr="00DA7E70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Lorem ipsum lorem ipsum</w:t>
      </w:r>
      <w:r w:rsidRPr="00DA7E7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67E70E1" w14:textId="77777777" w:rsidR="001D29C8" w:rsidRPr="00BD2FE8" w:rsidRDefault="001D29C8" w:rsidP="001D29C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Lorem ipsum lorem ipsum</w:t>
      </w:r>
      <w:r w:rsidRPr="00DA7E70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Lorem ipsum lorem ipsum</w:t>
      </w:r>
      <w:r w:rsidRPr="00DA7E70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Lorem ipsum lorem ipsum</w:t>
      </w:r>
      <w:r w:rsidRPr="00DA7E70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Lorem ipsum lorem ipsum</w:t>
      </w:r>
      <w:r w:rsidRPr="00DA7E7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71DC710" w14:textId="6C6A6329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486B1E7F" w14:textId="507DB8B1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02232DE1" w14:textId="1AA3C078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171B8A20" w14:textId="168E9F88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788AD6D4" w14:textId="01608C97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6FFE1CD9" w14:textId="02A5A02E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26FEC095" w14:textId="162ECCA1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1C6D0552" w14:textId="1D71E38C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353333A6" w14:textId="08512D37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2D405C84" w14:textId="1929FD03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7ADC1362" w14:textId="67E098C0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2E50EB39" w14:textId="715CABA4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0B31ACCA" w14:textId="0BBE7EC1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26115C86" w14:textId="0317532E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30DEBEAA" w14:textId="6C454704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38C24B55" w14:textId="10D0BE7E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3328AD9C" w14:textId="3A98F83D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19780957" w14:textId="2D0B0588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1ADFEB5B" w14:textId="1B54B756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1C0A1757" w14:textId="4A2E27D1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67BA5424" w14:textId="723AD366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55CCE697" w14:textId="30B7167C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7AE64E89" w14:textId="705FE683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0D92AC54" w14:textId="4EE9BF79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78635E32" w14:textId="17218AD2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7CD74811" w14:textId="69F4B3B4" w:rsidR="002C55F3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280B031B" w14:textId="77777777" w:rsidR="002C55F3" w:rsidRPr="00BD2FE8" w:rsidRDefault="002C55F3" w:rsidP="00BD2FE8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sectPr w:rsidR="002C55F3" w:rsidRPr="00BD2FE8" w:rsidSect="00394A38"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1152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3C3B9" w14:textId="77777777" w:rsidR="008E3E41" w:rsidRDefault="008E3E41">
      <w:pPr>
        <w:spacing w:after="0" w:line="240" w:lineRule="auto"/>
      </w:pPr>
      <w:r>
        <w:separator/>
      </w:r>
    </w:p>
  </w:endnote>
  <w:endnote w:type="continuationSeparator" w:id="0">
    <w:p w14:paraId="234B6CE5" w14:textId="77777777" w:rsidR="008E3E41" w:rsidRDefault="008E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79C95" w14:textId="4ABAAC82" w:rsidR="00D3389E" w:rsidRPr="002E455A" w:rsidRDefault="002E455A" w:rsidP="002E455A">
    <w:pPr>
      <w:pStyle w:val="Footer"/>
      <w:jc w:val="both"/>
      <w:rPr>
        <w:b/>
        <w:bCs/>
      </w:rPr>
    </w:pPr>
    <w:r w:rsidRPr="00DA7E70">
      <w:rPr>
        <w:rFonts w:ascii="Helvetica" w:hAnsi="Helvetica" w:cs="Helvetica"/>
        <w:b/>
        <w:bCs/>
        <w:color w:val="444444"/>
        <w:shd w:val="clear" w:color="auto" w:fill="FFFFFF"/>
      </w:rPr>
      <w:t xml:space="preserve">Daniela </w:t>
    </w:r>
    <w:proofErr w:type="spellStart"/>
    <w:r w:rsidRPr="00DA7E70">
      <w:rPr>
        <w:rFonts w:ascii="Helvetica" w:hAnsi="Helvetica" w:cs="Helvetica"/>
        <w:b/>
        <w:bCs/>
        <w:color w:val="444444"/>
        <w:shd w:val="clear" w:color="auto" w:fill="FFFFFF"/>
      </w:rPr>
      <w:t>Castanho</w:t>
    </w:r>
    <w:proofErr w:type="spellEnd"/>
    <w:r w:rsidRPr="00DA7E70">
      <w:rPr>
        <w:rFonts w:ascii="Helvetica" w:hAnsi="Helvetica" w:cs="Helvetica"/>
        <w:b/>
        <w:bCs/>
        <w:color w:val="444444"/>
        <w:shd w:val="clear" w:color="auto" w:fill="FFFFFF"/>
      </w:rPr>
      <w:t xml:space="preserve"> – Student nº 92442 | Tiago Barroso – Student nº 89549</w:t>
    </w:r>
    <w:r>
      <w:rPr>
        <w:rFonts w:ascii="Helvetica" w:hAnsi="Helvetica" w:cs="Helvetica"/>
        <w:b/>
        <w:bCs/>
        <w:color w:val="444444"/>
        <w:shd w:val="clear" w:color="auto" w:fill="FFFFFF"/>
      </w:rPr>
      <w:tab/>
    </w:r>
    <w:r>
      <w:rPr>
        <w:rFonts w:ascii="Helvetica" w:hAnsi="Helvetica" w:cs="Helvetica"/>
        <w:b/>
        <w:bCs/>
        <w:color w:val="444444"/>
        <w:shd w:val="clear" w:color="auto" w:fill="FFFFFF"/>
      </w:rPr>
      <w:tab/>
      <w:t xml:space="preserve">        </w:t>
    </w:r>
    <w:r w:rsidRPr="002C55F3">
      <w:rPr>
        <w:rFonts w:ascii="Helvetica" w:hAnsi="Helvetica" w:cs="Helvetica"/>
        <w:b/>
        <w:bCs/>
        <w:color w:val="444444"/>
        <w:shd w:val="clear" w:color="auto" w:fill="FFFFFF"/>
      </w:rPr>
      <w:t xml:space="preserve">Page </w:t>
    </w:r>
    <w:r w:rsidR="00D3389E" w:rsidRPr="002C55F3">
      <w:rPr>
        <w:rFonts w:ascii="Helvetica" w:hAnsi="Helvetica" w:cs="Helvetica"/>
        <w:b/>
        <w:bCs/>
      </w:rPr>
      <w:fldChar w:fldCharType="begin"/>
    </w:r>
    <w:r w:rsidR="00D3389E" w:rsidRPr="002C55F3">
      <w:rPr>
        <w:rFonts w:ascii="Helvetica" w:hAnsi="Helvetica" w:cs="Helvetica"/>
        <w:b/>
        <w:bCs/>
      </w:rPr>
      <w:instrText xml:space="preserve"> page </w:instrText>
    </w:r>
    <w:r w:rsidR="00D3389E" w:rsidRPr="002C55F3">
      <w:rPr>
        <w:rFonts w:ascii="Helvetica" w:hAnsi="Helvetica" w:cs="Helvetica"/>
        <w:b/>
        <w:bCs/>
      </w:rPr>
      <w:fldChar w:fldCharType="separate"/>
    </w:r>
    <w:r w:rsidR="00A92476" w:rsidRPr="002C55F3">
      <w:rPr>
        <w:rFonts w:ascii="Helvetica" w:hAnsi="Helvetica" w:cs="Helvetica"/>
        <w:b/>
        <w:bCs/>
        <w:noProof/>
      </w:rPr>
      <w:t>2</w:t>
    </w:r>
    <w:r w:rsidR="00D3389E" w:rsidRPr="002C55F3">
      <w:rPr>
        <w:rFonts w:ascii="Helvetica" w:hAnsi="Helvetica" w:cs="Helvetica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2A689" w14:textId="57B2D21F" w:rsidR="00746A7A" w:rsidRPr="00DA7E70" w:rsidRDefault="00DA7E70" w:rsidP="00DA7E70">
    <w:pPr>
      <w:pStyle w:val="Footer"/>
      <w:jc w:val="both"/>
      <w:rPr>
        <w:b/>
        <w:bCs/>
      </w:rPr>
    </w:pPr>
    <w:r w:rsidRPr="00DA7E70">
      <w:rPr>
        <w:rFonts w:ascii="Helvetica" w:hAnsi="Helvetica" w:cs="Helvetica"/>
        <w:b/>
        <w:bCs/>
        <w:color w:val="444444"/>
        <w:shd w:val="clear" w:color="auto" w:fill="FFFFFF"/>
      </w:rPr>
      <w:t xml:space="preserve">Daniela </w:t>
    </w:r>
    <w:proofErr w:type="spellStart"/>
    <w:r w:rsidRPr="00DA7E70">
      <w:rPr>
        <w:rFonts w:ascii="Helvetica" w:hAnsi="Helvetica" w:cs="Helvetica"/>
        <w:b/>
        <w:bCs/>
        <w:color w:val="444444"/>
        <w:shd w:val="clear" w:color="auto" w:fill="FFFFFF"/>
      </w:rPr>
      <w:t>Castanho</w:t>
    </w:r>
    <w:proofErr w:type="spellEnd"/>
    <w:r w:rsidRPr="00DA7E70">
      <w:rPr>
        <w:rFonts w:ascii="Helvetica" w:hAnsi="Helvetica" w:cs="Helvetica"/>
        <w:b/>
        <w:bCs/>
        <w:color w:val="444444"/>
        <w:shd w:val="clear" w:color="auto" w:fill="FFFFFF"/>
      </w:rPr>
      <w:t xml:space="preserve"> – Student nº </w:t>
    </w:r>
    <w:r w:rsidRPr="00DA7E70">
      <w:rPr>
        <w:rFonts w:ascii="Helvetica" w:hAnsi="Helvetica" w:cs="Helvetica"/>
        <w:b/>
        <w:bCs/>
        <w:color w:val="444444"/>
        <w:shd w:val="clear" w:color="auto" w:fill="FFFFFF"/>
      </w:rPr>
      <w:t>92442</w:t>
    </w:r>
    <w:r w:rsidRPr="00DA7E70">
      <w:rPr>
        <w:rFonts w:ascii="Helvetica" w:hAnsi="Helvetica" w:cs="Helvetica"/>
        <w:b/>
        <w:bCs/>
        <w:color w:val="444444"/>
        <w:shd w:val="clear" w:color="auto" w:fill="FFFFFF"/>
      </w:rPr>
      <w:t xml:space="preserve"> | </w:t>
    </w:r>
    <w:r w:rsidRPr="00DA7E70">
      <w:rPr>
        <w:rFonts w:ascii="Helvetica" w:hAnsi="Helvetica" w:cs="Helvetica"/>
        <w:b/>
        <w:bCs/>
        <w:color w:val="444444"/>
        <w:shd w:val="clear" w:color="auto" w:fill="FFFFFF"/>
      </w:rPr>
      <w:t>Tiago Barroso</w:t>
    </w:r>
    <w:r w:rsidRPr="00DA7E70">
      <w:rPr>
        <w:rFonts w:ascii="Helvetica" w:hAnsi="Helvetica" w:cs="Helvetica"/>
        <w:b/>
        <w:bCs/>
        <w:color w:val="444444"/>
        <w:shd w:val="clear" w:color="auto" w:fill="FFFFFF"/>
      </w:rPr>
      <w:t xml:space="preserve"> </w:t>
    </w:r>
    <w:r w:rsidRPr="00DA7E70">
      <w:rPr>
        <w:rFonts w:ascii="Helvetica" w:hAnsi="Helvetica" w:cs="Helvetica"/>
        <w:b/>
        <w:bCs/>
        <w:color w:val="444444"/>
        <w:shd w:val="clear" w:color="auto" w:fill="FFFFFF"/>
      </w:rPr>
      <w:t xml:space="preserve">– Student nº </w:t>
    </w:r>
    <w:r w:rsidRPr="00DA7E70">
      <w:rPr>
        <w:rFonts w:ascii="Helvetica" w:hAnsi="Helvetica" w:cs="Helvetica"/>
        <w:b/>
        <w:bCs/>
        <w:color w:val="444444"/>
        <w:shd w:val="clear" w:color="auto" w:fill="FFFFFF"/>
      </w:rPr>
      <w:t>89549</w:t>
    </w:r>
    <w:r>
      <w:rPr>
        <w:rFonts w:ascii="Helvetica" w:hAnsi="Helvetica" w:cs="Helvetica"/>
        <w:b/>
        <w:bCs/>
        <w:color w:val="444444"/>
        <w:shd w:val="clear" w:color="auto" w:fill="FFFFFF"/>
      </w:rPr>
      <w:tab/>
    </w:r>
    <w:r>
      <w:rPr>
        <w:rFonts w:ascii="Helvetica" w:hAnsi="Helvetica" w:cs="Helvetica"/>
        <w:b/>
        <w:bCs/>
        <w:color w:val="444444"/>
        <w:shd w:val="clear" w:color="auto" w:fill="FFFFFF"/>
      </w:rPr>
      <w:tab/>
      <w:t xml:space="preserve">        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48FC9" w14:textId="77777777" w:rsidR="008E3E41" w:rsidRDefault="008E3E41">
      <w:pPr>
        <w:spacing w:after="0" w:line="240" w:lineRule="auto"/>
      </w:pPr>
      <w:r>
        <w:separator/>
      </w:r>
    </w:p>
  </w:footnote>
  <w:footnote w:type="continuationSeparator" w:id="0">
    <w:p w14:paraId="1E80720E" w14:textId="77777777" w:rsidR="008E3E41" w:rsidRDefault="008E3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BA11C" w14:textId="7A90F875" w:rsidR="00D3389E" w:rsidRPr="00394A38" w:rsidRDefault="00D3389E" w:rsidP="005F2625">
    <w:pPr>
      <w:pStyle w:val="Header"/>
      <w:jc w:val="center"/>
      <w:rPr>
        <w:lang w:val="pt-PT"/>
      </w:rPr>
    </w:pPr>
    <w:r>
      <w:rPr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2FA635C7" wp14:editId="45C47A15">
              <wp:simplePos x="0" y="0"/>
              <wp:positionH relativeFrom="margin">
                <wp:posOffset>2799715</wp:posOffset>
              </wp:positionH>
              <wp:positionV relativeFrom="page">
                <wp:posOffset>228600</wp:posOffset>
              </wp:positionV>
              <wp:extent cx="3000375" cy="996315"/>
              <wp:effectExtent l="0" t="0" r="9525" b="0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000375" cy="9963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CDB553" w14:textId="77777777" w:rsidR="00D3389E" w:rsidRPr="00394A38" w:rsidRDefault="00D3389E" w:rsidP="00C76D22">
                          <w:pPr>
                            <w:pStyle w:val="Header"/>
                            <w:jc w:val="center"/>
                            <w:rPr>
                              <w:b/>
                              <w:sz w:val="24"/>
                              <w:szCs w:val="24"/>
                              <w:lang w:val="pt-PT"/>
                            </w:rPr>
                          </w:pPr>
                          <w:r w:rsidRPr="00394A38">
                            <w:rPr>
                              <w:b/>
                              <w:sz w:val="24"/>
                              <w:szCs w:val="24"/>
                              <w:lang w:val="pt-PT"/>
                            </w:rPr>
                            <w:t>instituto superior técnico</w:t>
                          </w:r>
                        </w:p>
                        <w:p w14:paraId="56B1D9C3" w14:textId="77777777" w:rsidR="00D3389E" w:rsidRPr="00394A38" w:rsidRDefault="00D3389E" w:rsidP="00C76D22">
                          <w:pPr>
                            <w:pStyle w:val="Header"/>
                            <w:jc w:val="center"/>
                            <w:rPr>
                              <w:sz w:val="24"/>
                              <w:szCs w:val="24"/>
                              <w:lang w:val="pt-PT"/>
                            </w:rPr>
                          </w:pPr>
                        </w:p>
                        <w:p w14:paraId="7FFBF8E9" w14:textId="00D08C77" w:rsidR="00D3389E" w:rsidRPr="00BD2FE8" w:rsidRDefault="00BD2FE8" w:rsidP="00C76D22">
                          <w:pPr>
                            <w:pStyle w:val="Header"/>
                            <w:jc w:val="center"/>
                            <w:rPr>
                              <w:b/>
                              <w:sz w:val="24"/>
                              <w:szCs w:val="24"/>
                              <w:lang w:val="en-GB"/>
                            </w:rPr>
                          </w:pPr>
                          <w:r w:rsidRPr="00BD2FE8">
                            <w:rPr>
                              <w:b/>
                              <w:sz w:val="24"/>
                              <w:szCs w:val="24"/>
                              <w:lang w:val="en-GB"/>
                            </w:rPr>
                            <w:t>MASTER’S DEGREE IN COMPUTER SCIENCE AND E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n-GB"/>
                            </w:rPr>
                            <w:t>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A635C7" id="Rectangle 133" o:spid="_x0000_s1026" style="position:absolute;left:0;text-align:left;margin-left:220.45pt;margin-top:18pt;width:236.25pt;height:78.45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" o:allowoverlap="f" fillcolor="#1cade4 [3204]" stroked="f" strokeweight="2pt">
              <o:lock v:ext="edit" aspectratio="t"/>
              <v:textbox>
                <w:txbxContent>
                  <w:p w14:paraId="08CDB553" w14:textId="77777777" w:rsidR="00D3389E" w:rsidRPr="00394A38" w:rsidRDefault="00D3389E" w:rsidP="00C76D22">
                    <w:pPr>
                      <w:pStyle w:val="Header"/>
                      <w:jc w:val="center"/>
                      <w:rPr>
                        <w:b/>
                        <w:sz w:val="24"/>
                        <w:szCs w:val="24"/>
                        <w:lang w:val="pt-PT"/>
                      </w:rPr>
                    </w:pPr>
                    <w:r w:rsidRPr="00394A38">
                      <w:rPr>
                        <w:b/>
                        <w:sz w:val="24"/>
                        <w:szCs w:val="24"/>
                        <w:lang w:val="pt-PT"/>
                      </w:rPr>
                      <w:t>instituto superior técnico</w:t>
                    </w:r>
                  </w:p>
                  <w:p w14:paraId="56B1D9C3" w14:textId="77777777" w:rsidR="00D3389E" w:rsidRPr="00394A38" w:rsidRDefault="00D3389E" w:rsidP="00C76D22">
                    <w:pPr>
                      <w:pStyle w:val="Header"/>
                      <w:jc w:val="center"/>
                      <w:rPr>
                        <w:sz w:val="24"/>
                        <w:szCs w:val="24"/>
                        <w:lang w:val="pt-PT"/>
                      </w:rPr>
                    </w:pPr>
                  </w:p>
                  <w:p w14:paraId="7FFBF8E9" w14:textId="00D08C77" w:rsidR="00D3389E" w:rsidRPr="00BD2FE8" w:rsidRDefault="00BD2FE8" w:rsidP="00C76D22">
                    <w:pPr>
                      <w:pStyle w:val="Header"/>
                      <w:jc w:val="center"/>
                      <w:rPr>
                        <w:b/>
                        <w:sz w:val="24"/>
                        <w:szCs w:val="24"/>
                        <w:lang w:val="en-GB"/>
                      </w:rPr>
                    </w:pPr>
                    <w:r w:rsidRPr="00BD2FE8">
                      <w:rPr>
                        <w:b/>
                        <w:sz w:val="24"/>
                        <w:szCs w:val="24"/>
                        <w:lang w:val="en-GB"/>
                      </w:rPr>
                      <w:t>MASTER’S DEGREE IN COMPUTER SCIENCE AND E</w:t>
                    </w:r>
                    <w:r>
                      <w:rPr>
                        <w:b/>
                        <w:sz w:val="24"/>
                        <w:szCs w:val="24"/>
                        <w:lang w:val="en-GB"/>
                      </w:rPr>
                      <w:t>NGINEERING</w:t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684BC7F" wp14:editId="5D405A1B">
          <wp:simplePos x="0" y="0"/>
          <wp:positionH relativeFrom="margin">
            <wp:align>left</wp:align>
          </wp:positionH>
          <wp:positionV relativeFrom="paragraph">
            <wp:posOffset>-588645</wp:posOffset>
          </wp:positionV>
          <wp:extent cx="2705100" cy="1215973"/>
          <wp:effectExtent l="0" t="0" r="0" b="0"/>
          <wp:wrapNone/>
          <wp:docPr id="2" name="Picture 2" descr="C:\Users\Kami-Sama\Desktop\IST-lo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ami-Sama\Desktop\IST-lo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5100" cy="1215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7E70" w:rsidRPr="00DA7E70">
      <w:rPr>
        <w:noProof/>
      </w:rPr>
      <w:t>Artificial Intelligence in Games</w:t>
    </w:r>
    <w:r w:rsidR="00BD2FE8">
      <w:rPr>
        <w:lang w:val="pt-PT"/>
      </w:rPr>
      <w:t xml:space="preserve"> </w:t>
    </w:r>
    <w:r w:rsidR="00BD2FE8">
      <w:rPr>
        <w:lang w:val="pt-PT"/>
      </w:rPr>
      <w:t xml:space="preserve">– </w:t>
    </w:r>
    <w:r w:rsidR="00DA7E70">
      <w:rPr>
        <w:lang w:val="pt-PT"/>
      </w:rPr>
      <w:t>P1</w:t>
    </w:r>
    <w:r w:rsidR="00BD2FE8">
      <w:rPr>
        <w:lang w:val="pt-PT"/>
      </w:rPr>
      <w:t xml:space="preserve"> – GROUP </w:t>
    </w:r>
    <w:r w:rsidR="00DA7E70">
      <w:rPr>
        <w:lang w:val="pt-PT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14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E8B7AE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2C6A268E"/>
    <w:lvl w:ilvl="0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  <w:color w:val="1CADE4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32F3509"/>
    <w:multiLevelType w:val="multilevel"/>
    <w:tmpl w:val="C5FC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40FEF"/>
    <w:multiLevelType w:val="multilevel"/>
    <w:tmpl w:val="C874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129609D"/>
    <w:multiLevelType w:val="multilevel"/>
    <w:tmpl w:val="DE969D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5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2B724C"/>
    <w:multiLevelType w:val="multilevel"/>
    <w:tmpl w:val="5676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3C30CB"/>
    <w:multiLevelType w:val="multilevel"/>
    <w:tmpl w:val="1EC8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F6A45"/>
    <w:multiLevelType w:val="multilevel"/>
    <w:tmpl w:val="30FED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20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6231AC4"/>
    <w:multiLevelType w:val="multilevel"/>
    <w:tmpl w:val="011E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637F5"/>
    <w:multiLevelType w:val="multilevel"/>
    <w:tmpl w:val="EC98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431919"/>
    <w:multiLevelType w:val="multilevel"/>
    <w:tmpl w:val="4E86DA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5"/>
  </w:num>
  <w:num w:numId="16">
    <w:abstractNumId w:val="20"/>
  </w:num>
  <w:num w:numId="17">
    <w:abstractNumId w:val="13"/>
  </w:num>
  <w:num w:numId="18">
    <w:abstractNumId w:val="10"/>
  </w:num>
  <w:num w:numId="19">
    <w:abstractNumId w:val="19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4"/>
  </w:num>
  <w:num w:numId="25">
    <w:abstractNumId w:val="23"/>
  </w:num>
  <w:num w:numId="26">
    <w:abstractNumId w:val="16"/>
  </w:num>
  <w:num w:numId="27">
    <w:abstractNumId w:val="22"/>
  </w:num>
  <w:num w:numId="28">
    <w:abstractNumId w:val="11"/>
  </w:num>
  <w:num w:numId="29">
    <w:abstractNumId w:val="12"/>
  </w:num>
  <w:num w:numId="30">
    <w:abstractNumId w:val="1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22"/>
    <w:rsid w:val="00005789"/>
    <w:rsid w:val="00007B67"/>
    <w:rsid w:val="000105DE"/>
    <w:rsid w:val="00013ECD"/>
    <w:rsid w:val="00023158"/>
    <w:rsid w:val="00027B3F"/>
    <w:rsid w:val="00030AC1"/>
    <w:rsid w:val="00036E81"/>
    <w:rsid w:val="00044503"/>
    <w:rsid w:val="00045C23"/>
    <w:rsid w:val="000460F8"/>
    <w:rsid w:val="0007111F"/>
    <w:rsid w:val="00072EB6"/>
    <w:rsid w:val="000A46C0"/>
    <w:rsid w:val="000C3212"/>
    <w:rsid w:val="000E1124"/>
    <w:rsid w:val="00110013"/>
    <w:rsid w:val="00141601"/>
    <w:rsid w:val="001518D5"/>
    <w:rsid w:val="00167CE7"/>
    <w:rsid w:val="001A191A"/>
    <w:rsid w:val="001A7EDF"/>
    <w:rsid w:val="001B34A6"/>
    <w:rsid w:val="001C0CEC"/>
    <w:rsid w:val="001C46DF"/>
    <w:rsid w:val="001C552C"/>
    <w:rsid w:val="001D29C8"/>
    <w:rsid w:val="001D3C8D"/>
    <w:rsid w:val="001D42E2"/>
    <w:rsid w:val="001E009A"/>
    <w:rsid w:val="001E2D1A"/>
    <w:rsid w:val="001F1F08"/>
    <w:rsid w:val="001F31E9"/>
    <w:rsid w:val="002434A3"/>
    <w:rsid w:val="0026112D"/>
    <w:rsid w:val="00262E54"/>
    <w:rsid w:val="00285C07"/>
    <w:rsid w:val="002A25B3"/>
    <w:rsid w:val="002A51AE"/>
    <w:rsid w:val="002C55F3"/>
    <w:rsid w:val="002C6D27"/>
    <w:rsid w:val="002D2C14"/>
    <w:rsid w:val="002D5E89"/>
    <w:rsid w:val="002E455A"/>
    <w:rsid w:val="002E4A84"/>
    <w:rsid w:val="002E76F7"/>
    <w:rsid w:val="002F15B5"/>
    <w:rsid w:val="002F5944"/>
    <w:rsid w:val="002F59DE"/>
    <w:rsid w:val="003043E0"/>
    <w:rsid w:val="00323851"/>
    <w:rsid w:val="00327FB8"/>
    <w:rsid w:val="003365A7"/>
    <w:rsid w:val="00360119"/>
    <w:rsid w:val="00381060"/>
    <w:rsid w:val="00390D3A"/>
    <w:rsid w:val="00394A38"/>
    <w:rsid w:val="003B4E31"/>
    <w:rsid w:val="003C4F40"/>
    <w:rsid w:val="00404D6A"/>
    <w:rsid w:val="00412686"/>
    <w:rsid w:val="00422549"/>
    <w:rsid w:val="00423762"/>
    <w:rsid w:val="00434E47"/>
    <w:rsid w:val="00442B14"/>
    <w:rsid w:val="00450F00"/>
    <w:rsid w:val="00472F7F"/>
    <w:rsid w:val="00475EB7"/>
    <w:rsid w:val="00494C77"/>
    <w:rsid w:val="0049726C"/>
    <w:rsid w:val="004B2D20"/>
    <w:rsid w:val="004B6C52"/>
    <w:rsid w:val="004C4574"/>
    <w:rsid w:val="004F4958"/>
    <w:rsid w:val="00500DB2"/>
    <w:rsid w:val="005028CE"/>
    <w:rsid w:val="00515B1C"/>
    <w:rsid w:val="005203DD"/>
    <w:rsid w:val="005204AA"/>
    <w:rsid w:val="00544350"/>
    <w:rsid w:val="00544D90"/>
    <w:rsid w:val="005466F2"/>
    <w:rsid w:val="005477A0"/>
    <w:rsid w:val="00557F13"/>
    <w:rsid w:val="00560CF7"/>
    <w:rsid w:val="0058040C"/>
    <w:rsid w:val="00580CE1"/>
    <w:rsid w:val="00596E61"/>
    <w:rsid w:val="00597B74"/>
    <w:rsid w:val="005A7238"/>
    <w:rsid w:val="005C072C"/>
    <w:rsid w:val="005D153F"/>
    <w:rsid w:val="005D2A29"/>
    <w:rsid w:val="005D5E15"/>
    <w:rsid w:val="005F2625"/>
    <w:rsid w:val="005F3869"/>
    <w:rsid w:val="00611D6C"/>
    <w:rsid w:val="006216E8"/>
    <w:rsid w:val="00625047"/>
    <w:rsid w:val="00645858"/>
    <w:rsid w:val="0067187F"/>
    <w:rsid w:val="006924B0"/>
    <w:rsid w:val="006C22D4"/>
    <w:rsid w:val="006E1EC7"/>
    <w:rsid w:val="0070138F"/>
    <w:rsid w:val="00706313"/>
    <w:rsid w:val="00713EBD"/>
    <w:rsid w:val="00716109"/>
    <w:rsid w:val="0073263E"/>
    <w:rsid w:val="00746A7A"/>
    <w:rsid w:val="00784A6F"/>
    <w:rsid w:val="007958B4"/>
    <w:rsid w:val="007A30CC"/>
    <w:rsid w:val="007A4BB5"/>
    <w:rsid w:val="007B649C"/>
    <w:rsid w:val="007F3C36"/>
    <w:rsid w:val="00801598"/>
    <w:rsid w:val="00805D6D"/>
    <w:rsid w:val="00807AD1"/>
    <w:rsid w:val="00810397"/>
    <w:rsid w:val="00821384"/>
    <w:rsid w:val="00841F43"/>
    <w:rsid w:val="00852244"/>
    <w:rsid w:val="008717C7"/>
    <w:rsid w:val="00886985"/>
    <w:rsid w:val="008B22F9"/>
    <w:rsid w:val="008B7E10"/>
    <w:rsid w:val="008C12F4"/>
    <w:rsid w:val="008C524F"/>
    <w:rsid w:val="008E3E41"/>
    <w:rsid w:val="008E4198"/>
    <w:rsid w:val="008E7CCD"/>
    <w:rsid w:val="008F46E6"/>
    <w:rsid w:val="00902915"/>
    <w:rsid w:val="00905223"/>
    <w:rsid w:val="00937D84"/>
    <w:rsid w:val="009458F4"/>
    <w:rsid w:val="00953D3C"/>
    <w:rsid w:val="00954E72"/>
    <w:rsid w:val="0096788D"/>
    <w:rsid w:val="0099158B"/>
    <w:rsid w:val="009B0E88"/>
    <w:rsid w:val="009C5815"/>
    <w:rsid w:val="009F5D97"/>
    <w:rsid w:val="00A00744"/>
    <w:rsid w:val="00A02B8B"/>
    <w:rsid w:val="00A04644"/>
    <w:rsid w:val="00A205B2"/>
    <w:rsid w:val="00A55210"/>
    <w:rsid w:val="00A6047F"/>
    <w:rsid w:val="00A6110F"/>
    <w:rsid w:val="00A63842"/>
    <w:rsid w:val="00A63B3E"/>
    <w:rsid w:val="00A74694"/>
    <w:rsid w:val="00A8735D"/>
    <w:rsid w:val="00A92476"/>
    <w:rsid w:val="00A94219"/>
    <w:rsid w:val="00AC53DC"/>
    <w:rsid w:val="00AF7F6D"/>
    <w:rsid w:val="00B21440"/>
    <w:rsid w:val="00B221D7"/>
    <w:rsid w:val="00B2307B"/>
    <w:rsid w:val="00B37D54"/>
    <w:rsid w:val="00B5198F"/>
    <w:rsid w:val="00B51CF6"/>
    <w:rsid w:val="00B607DB"/>
    <w:rsid w:val="00B66C1A"/>
    <w:rsid w:val="00B70027"/>
    <w:rsid w:val="00B76F63"/>
    <w:rsid w:val="00B9042C"/>
    <w:rsid w:val="00BA125F"/>
    <w:rsid w:val="00BA5CA4"/>
    <w:rsid w:val="00BA6860"/>
    <w:rsid w:val="00BA6B5E"/>
    <w:rsid w:val="00BB31B1"/>
    <w:rsid w:val="00BC2157"/>
    <w:rsid w:val="00BD2FE8"/>
    <w:rsid w:val="00BD6150"/>
    <w:rsid w:val="00BF40D8"/>
    <w:rsid w:val="00C05CE5"/>
    <w:rsid w:val="00C3213C"/>
    <w:rsid w:val="00C46B8D"/>
    <w:rsid w:val="00C53239"/>
    <w:rsid w:val="00C548F6"/>
    <w:rsid w:val="00C64D7C"/>
    <w:rsid w:val="00C72995"/>
    <w:rsid w:val="00C76D22"/>
    <w:rsid w:val="00C8582E"/>
    <w:rsid w:val="00C90783"/>
    <w:rsid w:val="00C97DEF"/>
    <w:rsid w:val="00CB75A6"/>
    <w:rsid w:val="00CD19D6"/>
    <w:rsid w:val="00CF004D"/>
    <w:rsid w:val="00D21CF6"/>
    <w:rsid w:val="00D22490"/>
    <w:rsid w:val="00D3389E"/>
    <w:rsid w:val="00D35A3C"/>
    <w:rsid w:val="00D51725"/>
    <w:rsid w:val="00D7070C"/>
    <w:rsid w:val="00D75569"/>
    <w:rsid w:val="00D84A6E"/>
    <w:rsid w:val="00DA71C4"/>
    <w:rsid w:val="00DA7E70"/>
    <w:rsid w:val="00DB4D68"/>
    <w:rsid w:val="00DD35B1"/>
    <w:rsid w:val="00DE1AF8"/>
    <w:rsid w:val="00DF28FC"/>
    <w:rsid w:val="00DF72DE"/>
    <w:rsid w:val="00DF7431"/>
    <w:rsid w:val="00E00D06"/>
    <w:rsid w:val="00E04082"/>
    <w:rsid w:val="00E52D1A"/>
    <w:rsid w:val="00E625F4"/>
    <w:rsid w:val="00ED10D4"/>
    <w:rsid w:val="00EF010D"/>
    <w:rsid w:val="00F33AA0"/>
    <w:rsid w:val="00F36B89"/>
    <w:rsid w:val="00F40CA6"/>
    <w:rsid w:val="00F47395"/>
    <w:rsid w:val="00F73C6B"/>
    <w:rsid w:val="00F73FD6"/>
    <w:rsid w:val="00F77B89"/>
    <w:rsid w:val="00F77C6E"/>
    <w:rsid w:val="00F9077C"/>
    <w:rsid w:val="00F93311"/>
    <w:rsid w:val="00F95879"/>
    <w:rsid w:val="00FC442E"/>
    <w:rsid w:val="00FD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8750020"/>
  <w15:docId w15:val="{E74E696B-5A46-43A6-9042-C7892324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unhideWhenUsed="1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4B0"/>
    <w:rPr>
      <w:kern w:val="20"/>
    </w:rPr>
  </w:style>
  <w:style w:type="paragraph" w:styleId="Heading1">
    <w:name w:val="heading 1"/>
    <w:basedOn w:val="Normal"/>
    <w:link w:val="Heading1Char"/>
    <w:uiPriority w:val="5"/>
    <w:qFormat/>
    <w:rsid w:val="002D2C14"/>
    <w:pPr>
      <w:pageBreakBefore/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link w:val="Heading2Char"/>
    <w:uiPriority w:val="5"/>
    <w:qFormat/>
    <w:rsid w:val="00F77C6E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1481AB" w:themeColor="accent1" w:themeShade="BF"/>
      <w:sz w:val="24"/>
    </w:rPr>
  </w:style>
  <w:style w:type="paragraph" w:styleId="Heading3">
    <w:name w:val="heading 3"/>
    <w:basedOn w:val="Normal"/>
    <w:link w:val="Heading3Char"/>
    <w:uiPriority w:val="5"/>
    <w:semiHidden/>
    <w:unhideWhenUsed/>
    <w:qFormat/>
    <w:rsid w:val="002D2C1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5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6">
    <w:name w:val="heading 6"/>
    <w:basedOn w:val="Normal"/>
    <w:next w:val="Normal"/>
    <w:link w:val="Heading6Char"/>
    <w:uiPriority w:val="5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5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5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24B0"/>
    <w:pPr>
      <w:pBdr>
        <w:top w:val="single" w:sz="2" w:space="1" w:color="1CADE4" w:themeColor="accent1"/>
        <w:left w:val="single" w:sz="2" w:space="4" w:color="1CADE4" w:themeColor="accent1"/>
        <w:bottom w:val="single" w:sz="2" w:space="1" w:color="1CADE4" w:themeColor="accent1"/>
        <w:right w:val="single" w:sz="2" w:space="4" w:color="1CADE4" w:themeColor="accent1"/>
      </w:pBdr>
      <w:shd w:val="clear" w:color="auto" w:fill="1CADE4" w:themeFill="accent1"/>
      <w:spacing w:after="0" w:line="240" w:lineRule="auto"/>
    </w:pPr>
    <w:rPr>
      <w:rFonts w:asciiTheme="majorHAnsi" w:hAnsiTheme="majorHAnsi"/>
      <w:caps/>
      <w:color w:val="FFFFFF" w:themeColor="background1"/>
      <w:sz w:val="40"/>
    </w:rPr>
  </w:style>
  <w:style w:type="character" w:customStyle="1" w:styleId="HeaderChar">
    <w:name w:val="Header Char"/>
    <w:basedOn w:val="DefaultParagraphFont"/>
    <w:link w:val="Header"/>
    <w:uiPriority w:val="99"/>
    <w:rsid w:val="006924B0"/>
    <w:rPr>
      <w:rFonts w:asciiTheme="majorHAnsi" w:hAnsiTheme="majorHAnsi"/>
      <w:caps/>
      <w:color w:val="FFFFFF" w:themeColor="background1"/>
      <w:kern w:val="20"/>
      <w:sz w:val="40"/>
      <w:shd w:val="clear" w:color="auto" w:fill="1CADE4" w:themeFill="accent1"/>
    </w:rPr>
  </w:style>
  <w:style w:type="paragraph" w:styleId="Footer">
    <w:name w:val="footer"/>
    <w:basedOn w:val="Normal"/>
    <w:link w:val="FooterChar"/>
    <w:uiPriority w:val="99"/>
    <w:rsid w:val="006924B0"/>
    <w:pPr>
      <w:pBdr>
        <w:top w:val="single" w:sz="4" w:space="6" w:color="76CDEE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4B0"/>
    <w:rPr>
      <w:kern w:val="20"/>
    </w:rPr>
  </w:style>
  <w:style w:type="table" w:styleId="TableGrid">
    <w:name w:val="Table Grid"/>
    <w:basedOn w:val="TableNormal"/>
    <w:uiPriority w:val="59"/>
    <w:rsid w:val="0067187F"/>
    <w:pPr>
      <w:spacing w:after="0" w:line="240" w:lineRule="auto"/>
    </w:pPr>
    <w:tblPr>
      <w:tblBorders>
        <w:lef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pPr>
        <w:wordWrap/>
        <w:spacing w:beforeLines="0" w:before="0" w:beforeAutospacing="0" w:afterLines="0" w:after="0" w:afterAutospacing="0"/>
        <w:ind w:leftChars="0" w:left="144" w:rightChars="0" w:right="144"/>
        <w:jc w:val="left"/>
        <w:outlineLvl w:val="9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4"/>
      </w:rPr>
      <w:tblPr/>
      <w:tcPr>
        <w:tcBorders>
          <w:top w:val="nil"/>
          <w:left w:val="single" w:sz="4" w:space="0" w:color="FFFFFF" w:themeColor="background1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1CADE4" w:themeFill="accent1"/>
      </w:tcPr>
    </w:tblStylePr>
  </w:style>
  <w:style w:type="paragraph" w:styleId="NoSpacing">
    <w:name w:val="No Spacing"/>
    <w:link w:val="NoSpacingChar"/>
    <w:uiPriority w:val="11"/>
    <w:qFormat/>
    <w:rsid w:val="006216E8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5"/>
    <w:rsid w:val="002D2C14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5"/>
    <w:rsid w:val="00F77C6E"/>
    <w:rPr>
      <w:rFonts w:asciiTheme="majorHAnsi" w:eastAsiaTheme="majorEastAsia" w:hAnsiTheme="majorHAnsi" w:cstheme="majorBidi"/>
      <w:caps/>
      <w:color w:val="1481AB" w:themeColor="accent1" w:themeShade="BF"/>
      <w:kern w:val="20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1">
    <w:name w:val="Plain Table 1"/>
    <w:basedOn w:val="TableNormal"/>
    <w:uiPriority w:val="40"/>
    <w:rsid w:val="00C64D7C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CADE4" w:themeColor="accent1" w:frame="1"/>
        <w:left w:val="single" w:sz="2" w:space="10" w:color="1CADE4" w:themeColor="accent1" w:frame="1"/>
        <w:bottom w:val="single" w:sz="2" w:space="10" w:color="1CADE4" w:themeColor="accent1" w:frame="1"/>
        <w:right w:val="single" w:sz="2" w:space="10" w:color="1CADE4" w:themeColor="accent1" w:frame="1"/>
      </w:pBdr>
      <w:ind w:left="1152" w:right="1152"/>
    </w:pPr>
    <w:rPr>
      <w:i/>
      <w:iCs/>
      <w:color w:val="1CADE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sid w:val="006924B0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1CADE4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paragraph" w:styleId="Date">
    <w:name w:val="Date"/>
    <w:basedOn w:val="Normal"/>
    <w:link w:val="DateChar"/>
    <w:uiPriority w:val="7"/>
    <w:qFormat/>
  </w:style>
  <w:style w:type="character" w:customStyle="1" w:styleId="DateChar">
    <w:name w:val="Date Char"/>
    <w:basedOn w:val="DefaultParagraphFont"/>
    <w:link w:val="Date"/>
    <w:uiPriority w:val="7"/>
    <w:rsid w:val="008717C7"/>
    <w:rPr>
      <w:kern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26B0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5Char">
    <w:name w:val="Heading 5 Char"/>
    <w:basedOn w:val="DefaultParagraphFont"/>
    <w:link w:val="Heading5"/>
    <w:uiPriority w:val="5"/>
    <w:semiHidden/>
    <w:rsid w:val="008717C7"/>
    <w:rPr>
      <w:rFonts w:asciiTheme="majorHAnsi" w:eastAsiaTheme="majorEastAsia" w:hAnsiTheme="majorHAnsi" w:cstheme="majorBidi"/>
      <w:color w:val="0D5571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5"/>
    <w:semiHidden/>
    <w:rsid w:val="008717C7"/>
    <w:rPr>
      <w:rFonts w:asciiTheme="majorHAnsi" w:eastAsiaTheme="majorEastAsia" w:hAnsiTheme="majorHAnsi" w:cstheme="majorBidi"/>
      <w:i/>
      <w:iCs/>
      <w:color w:val="0D5571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5"/>
    <w:semiHidden/>
    <w:rsid w:val="008717C7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5"/>
    <w:semiHidden/>
    <w:rsid w:val="008717C7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8717C7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rPr>
      <w:color w:val="6EAC1C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924B0"/>
    <w:pPr>
      <w:pBdr>
        <w:bottom w:val="single" w:sz="4" w:space="4" w:color="1CADE4" w:themeColor="accent1"/>
      </w:pBdr>
      <w:spacing w:before="200" w:after="280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924B0"/>
    <w:rPr>
      <w:b/>
      <w:bCs/>
      <w:i/>
      <w:iCs/>
      <w:color w:val="1CADE4" w:themeColor="accent1"/>
      <w:kern w:val="20"/>
    </w:rPr>
  </w:style>
  <w:style w:type="character" w:styleId="IntenseReference">
    <w:name w:val="Intense Reference"/>
    <w:basedOn w:val="DefaultParagraphFont"/>
    <w:uiPriority w:val="32"/>
    <w:semiHidden/>
    <w:unhideWhenUsed/>
    <w:rsid w:val="006924B0"/>
    <w:rPr>
      <w:b/>
      <w:bCs/>
      <w:caps w:val="0"/>
      <w:smallCaps/>
      <w:color w:val="2683C6" w:themeColor="accent2"/>
      <w:spacing w:val="0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8"/>
    <w:qFormat/>
    <w:pPr>
      <w:numPr>
        <w:numId w:val="25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0"/>
    <w:qFormat/>
    <w:rsid w:val="0058040C"/>
    <w:pPr>
      <w:numPr>
        <w:ilvl w:val="1"/>
        <w:numId w:val="24"/>
      </w:numPr>
      <w:tabs>
        <w:tab w:val="left" w:pos="432"/>
      </w:tabs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CADE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683C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7CE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2BA9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E885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2A39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6"/>
    <w:qFormat/>
    <w:rsid w:val="002D2C14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6"/>
    <w:rsid w:val="002D2C14"/>
    <w:rPr>
      <w:kern w:val="20"/>
    </w:rPr>
  </w:style>
  <w:style w:type="character" w:styleId="Strong">
    <w:name w:val="Strong"/>
    <w:basedOn w:val="DefaultParagraphFont"/>
    <w:uiPriority w:val="12"/>
    <w:qFormat/>
    <w:rPr>
      <w:b/>
      <w:bCs/>
    </w:rPr>
  </w:style>
  <w:style w:type="paragraph" w:styleId="Subtitle">
    <w:name w:val="Subtitle"/>
    <w:basedOn w:val="Normal"/>
    <w:link w:val="SubtitleChar"/>
    <w:uiPriority w:val="2"/>
    <w:qFormat/>
    <w:rsid w:val="001C0CEC"/>
    <w:pPr>
      <w:numPr>
        <w:ilvl w:val="1"/>
      </w:numPr>
      <w:ind w:left="432" w:right="1080"/>
      <w:contextualSpacing/>
    </w:pPr>
    <w:rPr>
      <w:rFonts w:asciiTheme="majorHAnsi" w:eastAsiaTheme="majorEastAsia" w:hAnsiTheme="majorHAnsi" w:cstheme="majorBidi"/>
      <w:b/>
      <w:caps/>
      <w:color w:val="1CADE4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2"/>
    <w:rsid w:val="001C0CEC"/>
    <w:rPr>
      <w:rFonts w:asciiTheme="majorHAnsi" w:eastAsiaTheme="majorEastAsia" w:hAnsiTheme="majorHAnsi" w:cstheme="majorBidi"/>
      <w:b/>
      <w:caps/>
      <w:color w:val="1CADE4" w:themeColor="accent1"/>
      <w:kern w:val="20"/>
      <w:sz w:val="56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2683C6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1C0CEC"/>
    <w:pPr>
      <w:pBdr>
        <w:top w:val="single" w:sz="4" w:space="16" w:color="1CADE4" w:themeColor="accent1"/>
        <w:left w:val="single" w:sz="4" w:space="20" w:color="1CADE4" w:themeColor="accent1"/>
        <w:bottom w:val="single" w:sz="4" w:space="16" w:color="1CADE4" w:themeColor="accent1"/>
        <w:right w:val="single" w:sz="4" w:space="20" w:color="1CADE4" w:themeColor="accent1"/>
      </w:pBdr>
      <w:shd w:val="clear" w:color="auto" w:fill="1CADE4" w:themeFill="accent1"/>
      <w:spacing w:before="1080" w:after="240" w:line="204" w:lineRule="auto"/>
      <w:ind w:left="432" w:right="432"/>
      <w:contextualSpacing/>
    </w:pPr>
    <w:rPr>
      <w:rFonts w:asciiTheme="majorHAnsi" w:eastAsiaTheme="majorEastAsia" w:hAnsiTheme="majorHAnsi" w:cstheme="majorBidi"/>
      <w:b/>
      <w:caps/>
      <w:color w:val="FFFFFF" w:themeColor="background1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1"/>
    <w:rsid w:val="001C0CEC"/>
    <w:rPr>
      <w:rFonts w:asciiTheme="majorHAnsi" w:eastAsiaTheme="majorEastAsia" w:hAnsiTheme="majorHAnsi" w:cstheme="majorBidi"/>
      <w:b/>
      <w:caps/>
      <w:color w:val="FFFFFF" w:themeColor="background1"/>
      <w:kern w:val="28"/>
      <w:sz w:val="72"/>
      <w:shd w:val="clear" w:color="auto" w:fill="1CADE4" w:themeFill="accent1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Heading1"/>
    <w:autoRedefine/>
    <w:uiPriority w:val="39"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Heading2"/>
    <w:autoRedefine/>
    <w:uiPriority w:val="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4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uiPriority w:val="3"/>
    <w:rsid w:val="002D2C1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1"/>
    <w:rsid w:val="006216E8"/>
  </w:style>
  <w:style w:type="paragraph" w:customStyle="1" w:styleId="TableHeading">
    <w:name w:val="Table Heading"/>
    <w:basedOn w:val="Normal"/>
    <w:uiPriority w:val="9"/>
    <w:qFormat/>
    <w:rsid w:val="004B2D20"/>
    <w:pPr>
      <w:keepNext/>
      <w:pBdr>
        <w:top w:val="single" w:sz="4" w:space="1" w:color="1CADE4" w:themeColor="accent1"/>
        <w:left w:val="single" w:sz="4" w:space="5" w:color="1CADE4" w:themeColor="accent1"/>
        <w:bottom w:val="single" w:sz="4" w:space="2" w:color="1CADE4" w:themeColor="accent1"/>
        <w:right w:val="single" w:sz="4" w:space="5" w:color="1CADE4" w:themeColor="accent1"/>
      </w:pBdr>
      <w:shd w:val="clear" w:color="auto" w:fill="1CADE4" w:themeFill="accent1"/>
      <w:spacing w:before="0" w:after="0" w:line="240" w:lineRule="auto"/>
      <w:ind w:left="115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14"/>
    <w:qFormat/>
    <w:pPr>
      <w:spacing w:after="40"/>
    </w:pPr>
  </w:style>
  <w:style w:type="table" w:customStyle="1" w:styleId="FinancialTable">
    <w:name w:val="Financial Table"/>
    <w:basedOn w:val="TableNormal"/>
    <w:uiPriority w:val="99"/>
    <w:rsid w:val="001E2D1A"/>
    <w:pPr>
      <w:spacing w:after="0" w:line="240" w:lineRule="auto"/>
      <w:ind w:left="144" w:right="144"/>
      <w:jc w:val="right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1CADE4" w:themeColor="accent1"/>
        <w:sz w:val="22"/>
      </w:rPr>
      <w:tblPr/>
      <w:trPr>
        <w:cantSplit/>
        <w:tblHeader/>
      </w:trPr>
      <w:tcPr>
        <w:vAlign w:val="bottom"/>
      </w:tcPr>
    </w:tblStylePr>
    <w:tblStylePr w:type="firstCol">
      <w:pPr>
        <w:wordWrap/>
        <w:jc w:val="left"/>
      </w:pPr>
      <w:rPr>
        <w:b w:val="0"/>
        <w:i w:val="0"/>
      </w:rPr>
    </w:tblStylePr>
    <w:tblStylePr w:type="nwCell">
      <w:pPr>
        <w:wordWrap/>
        <w:jc w:val="left"/>
      </w:p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3"/>
    <w:qFormat/>
    <w:rsid w:val="001C0CEC"/>
    <w:pPr>
      <w:spacing w:before="360" w:after="0" w:line="240" w:lineRule="auto"/>
      <w:ind w:left="432" w:right="1080"/>
      <w:contextualSpacing/>
    </w:pPr>
    <w:rPr>
      <w:b/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3"/>
    <w:qFormat/>
    <w:pPr>
      <w:spacing w:before="60" w:after="60" w:line="240" w:lineRule="auto"/>
      <w:ind w:left="144" w:right="144"/>
    </w:pPr>
  </w:style>
  <w:style w:type="character" w:customStyle="1" w:styleId="Heading3Char">
    <w:name w:val="Heading 3 Char"/>
    <w:basedOn w:val="DefaultParagraphFont"/>
    <w:link w:val="Heading3"/>
    <w:uiPriority w:val="5"/>
    <w:semiHidden/>
    <w:rsid w:val="002D2C14"/>
    <w:rPr>
      <w:rFonts w:asciiTheme="majorHAnsi" w:eastAsiaTheme="majorEastAsia" w:hAnsiTheme="majorHAnsi" w:cstheme="majorBidi"/>
      <w:color w:val="0D5571" w:themeColor="accent1" w:themeShade="7F"/>
      <w:kern w:val="20"/>
      <w:sz w:val="24"/>
      <w:szCs w:val="24"/>
    </w:rPr>
  </w:style>
  <w:style w:type="paragraph" w:styleId="Quote">
    <w:name w:val="Quote"/>
    <w:basedOn w:val="Normal"/>
    <w:next w:val="Normal"/>
    <w:link w:val="QuoteChar"/>
    <w:uiPriority w:val="9"/>
    <w:semiHidden/>
    <w:unhideWhenUsed/>
    <w:qFormat/>
    <w:rsid w:val="006924B0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"/>
    <w:semiHidden/>
    <w:rsid w:val="006924B0"/>
    <w:rPr>
      <w:i/>
      <w:iCs/>
      <w:color w:val="404040" w:themeColor="text1" w:themeTint="BF"/>
      <w:kern w:val="20"/>
    </w:rPr>
  </w:style>
  <w:style w:type="character" w:customStyle="1" w:styleId="apple-tab-span">
    <w:name w:val="apple-tab-span"/>
    <w:basedOn w:val="DefaultParagraphFont"/>
    <w:rsid w:val="00BA6860"/>
  </w:style>
  <w:style w:type="character" w:styleId="UnresolvedMention">
    <w:name w:val="Unresolved Mention"/>
    <w:basedOn w:val="DefaultParagraphFont"/>
    <w:uiPriority w:val="99"/>
    <w:semiHidden/>
    <w:unhideWhenUsed/>
    <w:rsid w:val="00BD2FE8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4"/>
    <w:rsid w:val="00442B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442B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3B4E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next w:val="PlainTable5"/>
    <w:uiPriority w:val="45"/>
    <w:rsid w:val="004F4958"/>
    <w:pPr>
      <w:spacing w:before="0" w:after="0" w:line="240" w:lineRule="auto"/>
    </w:pPr>
    <w:rPr>
      <w:color w:val="auto"/>
      <w:sz w:val="22"/>
      <w:szCs w:val="22"/>
      <w:lang w:val="en-GB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i-Sama\AppData\Roaming\Microsoft\Templates\Annual%20report%20with%20cover%20photo%20(Timeless%20design).dotx" TargetMode="External"/></Relationships>
</file>

<file path=word/theme/theme1.xml><?xml version="1.0" encoding="utf-8"?>
<a:theme xmlns:a="http://schemas.openxmlformats.org/drawingml/2006/main" name="Annual Report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B92A2F20-2B08-4071-8785-2F3C115DE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with cover photo (Timeless design)</Template>
  <TotalTime>407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Kami-Sama</dc:creator>
  <cp:keywords/>
  <cp:lastModifiedBy>Tiago Miguel Agostinho Barroso</cp:lastModifiedBy>
  <cp:revision>15</cp:revision>
  <cp:lastPrinted>2019-12-13T14:10:00Z</cp:lastPrinted>
  <dcterms:created xsi:type="dcterms:W3CDTF">2021-10-09T20:19:00Z</dcterms:created>
  <dcterms:modified xsi:type="dcterms:W3CDTF">2021-10-10T03:08:00Z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